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8E99" w14:textId="77777777" w:rsidR="007E7E64" w:rsidRPr="002A2BF2" w:rsidRDefault="007E7E64">
      <w:pPr>
        <w:rPr>
          <w:sz w:val="15"/>
          <w:szCs w:val="15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3"/>
        <w:gridCol w:w="624"/>
        <w:gridCol w:w="2547"/>
        <w:gridCol w:w="1008"/>
        <w:gridCol w:w="494"/>
        <w:gridCol w:w="963"/>
        <w:gridCol w:w="758"/>
        <w:gridCol w:w="1005"/>
        <w:gridCol w:w="1005"/>
        <w:gridCol w:w="733"/>
      </w:tblGrid>
      <w:tr w:rsidR="002A7B9A" w:rsidRPr="002A2BF2" w14:paraId="6F248EA4" w14:textId="77777777" w:rsidTr="0035184A">
        <w:tc>
          <w:tcPr>
            <w:tcW w:w="5000" w:type="pct"/>
            <w:gridSpan w:val="10"/>
            <w:shd w:val="clear" w:color="auto" w:fill="FFFFFF"/>
            <w:vAlign w:val="center"/>
          </w:tcPr>
          <w:p w14:paraId="6F248E9A" w14:textId="77777777" w:rsidR="007E7E64" w:rsidRPr="002A2BF2" w:rsidRDefault="00000000">
            <w:pPr>
              <w:spacing w:before="5" w:after="30"/>
              <w:ind w:left="30" w:right="40"/>
              <w:jc w:val="center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b/>
                <w:color w:val="010205"/>
                <w:sz w:val="16"/>
                <w:szCs w:val="15"/>
              </w:rPr>
              <w:t>Variable Information</w:t>
            </w:r>
          </w:p>
        </w:tc>
      </w:tr>
      <w:tr w:rsidR="007E7E64" w:rsidRPr="002A2BF2" w14:paraId="6F248EAF" w14:textId="77777777" w:rsidTr="0035184A">
        <w:tc>
          <w:tcPr>
            <w:tcW w:w="822" w:type="pct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F248EA5" w14:textId="77777777" w:rsidR="007E7E64" w:rsidRPr="002A2BF2" w:rsidRDefault="00000000">
            <w:pPr>
              <w:spacing w:before="15" w:after="5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Variable</w:t>
            </w:r>
          </w:p>
        </w:tc>
        <w:tc>
          <w:tcPr>
            <w:tcW w:w="335" w:type="pct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F248EA6" w14:textId="77777777" w:rsidR="007E7E64" w:rsidRPr="002A2BF2" w:rsidRDefault="00000000">
            <w:pPr>
              <w:spacing w:before="10" w:after="10"/>
              <w:ind w:left="30" w:right="40"/>
              <w:jc w:val="center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Position</w:t>
            </w:r>
          </w:p>
        </w:tc>
        <w:tc>
          <w:tcPr>
            <w:tcW w:w="548" w:type="pct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F248EA7" w14:textId="77777777" w:rsidR="007E7E64" w:rsidRPr="002A2BF2" w:rsidRDefault="00000000">
            <w:pPr>
              <w:spacing w:before="10" w:after="10"/>
              <w:ind w:left="30" w:right="40"/>
              <w:jc w:val="center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Label</w:t>
            </w:r>
          </w:p>
        </w:tc>
        <w:tc>
          <w:tcPr>
            <w:tcW w:w="548" w:type="pct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F248EA8" w14:textId="77777777" w:rsidR="007E7E64" w:rsidRPr="002A2BF2" w:rsidRDefault="00000000">
            <w:pPr>
              <w:spacing w:before="10" w:after="10"/>
              <w:ind w:left="30" w:right="40"/>
              <w:jc w:val="center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Measurement Level</w:t>
            </w:r>
          </w:p>
        </w:tc>
        <w:tc>
          <w:tcPr>
            <w:tcW w:w="335" w:type="pct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F248EA9" w14:textId="77777777" w:rsidR="007E7E64" w:rsidRPr="002A2BF2" w:rsidRDefault="00000000">
            <w:pPr>
              <w:spacing w:before="10" w:after="10"/>
              <w:ind w:left="30" w:right="40"/>
              <w:jc w:val="center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Role</w:t>
            </w:r>
          </w:p>
        </w:tc>
        <w:tc>
          <w:tcPr>
            <w:tcW w:w="515" w:type="pct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F248EAA" w14:textId="77777777" w:rsidR="007E7E64" w:rsidRPr="002A2BF2" w:rsidRDefault="00000000">
            <w:pPr>
              <w:spacing w:before="10" w:after="10"/>
              <w:ind w:left="30" w:right="40"/>
              <w:jc w:val="center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Column Width</w:t>
            </w:r>
          </w:p>
        </w:tc>
        <w:tc>
          <w:tcPr>
            <w:tcW w:w="386" w:type="pct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F248EAB" w14:textId="77777777" w:rsidR="007E7E64" w:rsidRPr="002A2BF2" w:rsidRDefault="00000000">
            <w:pPr>
              <w:spacing w:before="10" w:after="10"/>
              <w:ind w:left="30" w:right="40"/>
              <w:jc w:val="center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Alignment</w:t>
            </w:r>
          </w:p>
        </w:tc>
        <w:tc>
          <w:tcPr>
            <w:tcW w:w="481" w:type="pct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F248EAC" w14:textId="77777777" w:rsidR="007E7E64" w:rsidRPr="002A2BF2" w:rsidRDefault="00000000">
            <w:pPr>
              <w:spacing w:before="10" w:after="10"/>
              <w:ind w:left="30" w:right="40"/>
              <w:jc w:val="center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Print Format</w:t>
            </w:r>
          </w:p>
        </w:tc>
        <w:tc>
          <w:tcPr>
            <w:tcW w:w="481" w:type="pct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F248EAD" w14:textId="77777777" w:rsidR="007E7E64" w:rsidRPr="002A2BF2" w:rsidRDefault="00000000">
            <w:pPr>
              <w:spacing w:before="10" w:after="10"/>
              <w:ind w:left="30" w:right="40"/>
              <w:jc w:val="center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Write Format</w:t>
            </w:r>
          </w:p>
        </w:tc>
        <w:tc>
          <w:tcPr>
            <w:tcW w:w="548" w:type="pct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F248EAE" w14:textId="77777777" w:rsidR="007E7E64" w:rsidRPr="002A2BF2" w:rsidRDefault="00000000">
            <w:pPr>
              <w:spacing w:before="10" w:after="10"/>
              <w:ind w:left="30" w:right="40"/>
              <w:jc w:val="center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Missing Values</w:t>
            </w:r>
          </w:p>
        </w:tc>
      </w:tr>
      <w:tr w:rsidR="007E7E64" w:rsidRPr="002A2BF2" w14:paraId="6F248EBA" w14:textId="77777777" w:rsidTr="0035184A">
        <w:tc>
          <w:tcPr>
            <w:tcW w:w="822" w:type="pc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E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FAMID</w:t>
            </w:r>
          </w:p>
        </w:tc>
        <w:tc>
          <w:tcPr>
            <w:tcW w:w="335" w:type="pc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</w:t>
            </w:r>
          </w:p>
        </w:tc>
        <w:tc>
          <w:tcPr>
            <w:tcW w:w="548" w:type="pct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ExternalDataReference</w:t>
            </w:r>
            <w:proofErr w:type="spellEnd"/>
          </w:p>
        </w:tc>
        <w:tc>
          <w:tcPr>
            <w:tcW w:w="548" w:type="pct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F5</w:t>
            </w:r>
          </w:p>
        </w:tc>
        <w:tc>
          <w:tcPr>
            <w:tcW w:w="481" w:type="pct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F5</w:t>
            </w:r>
          </w:p>
        </w:tc>
        <w:tc>
          <w:tcPr>
            <w:tcW w:w="548" w:type="pct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EB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EC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E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FAMIDB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Family ID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F5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EC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ED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E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spellStart"/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ExternalReference</w:t>
            </w:r>
            <w:proofErr w:type="spellEnd"/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External Data Reference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A100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A100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EC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ED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E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spellStart"/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PrimaryFirst</w:t>
            </w:r>
            <w:proofErr w:type="spellEnd"/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Indicator of each first matching case as Primary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Ordinal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F1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ED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EE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E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M1Data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 Phase 1 Data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EE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EF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E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MCONQ1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From the packet you sent back to the school, we received your consent forms. By signing these for...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EF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EF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E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MCONS1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Before we can begin the interviews, we need to have your consent to participate. You may give you...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EF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0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E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MINFO2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E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ANSWER ANY QUESTIONS. I also want to remind you that your family's participation is voluntary and...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0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1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MRT1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is your relationship with ${e://Field/TeenFirstName} ${e://Field/TeenLastName}?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1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1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MHEAR1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How did you hear about us?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1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2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MS1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school does your 8th grade son/daughter attend?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2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3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MS1_TEXT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What school does your 8th grade son/daughter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attend?-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3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3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MDOB1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When is your birthday (mm/dd/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yyyy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)?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3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4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MBI1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Are you bilingual?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4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5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MBILANG1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language(s) other than English do you speak fluently?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5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5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MBORN1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what country were you born?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5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6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MMOMB1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what country was your mother born?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6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7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MDADB1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what country was your father born?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7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8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MTEENB1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what country was ${e://Field/TeenFirstName} born?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7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8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METNY1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If you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were asked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to identify your ethnicity or race, how would you describe yourself?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Possible a.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8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9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MTETNY1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If ${e://Field/TeenFirstName} was asked about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ethnicity or race, how do you think he/she...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9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A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MLTEEN1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9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Are you currently living in the same household with ${e://Field/TeenFirstName}?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9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A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A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MLDAD1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A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Is ${e://Field/TeenFirstName} currently living in the same household with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biological father?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A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A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B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MLODAD1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A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Is ${e://Field/TeenFirstName} currently living in the same household with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other father (e...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B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B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C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MMA1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B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is your marital status?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B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C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C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MEDU1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C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is your current level of education?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C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C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D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MINCOME1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C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is your family's current monthly salary?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D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D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E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MINCOME1_TEXT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D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What is your family's current monthly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salary?-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D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E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E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MFOOD1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E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Do you currently receive any of the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following?-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Food Stamps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E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E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8FF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MMED1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F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Do you currently receive any of the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following?-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Medicaid (State Health Insurance)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F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8FF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0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8F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MEITC1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F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Do you currently receive any of the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following?-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Earned Income Tax Credit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8FF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0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0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MTANF1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0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Do you currently receive any of the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following?-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TANF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0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0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1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MHSTART1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1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Do you currently receive any of the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following?-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Head Start/Early Head Start Services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1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1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2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MNONE1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1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Do you currently receive any of the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following?-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None of the above/Unknown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2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2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3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MNUMCH1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2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Including ${e://Field/TeenFirstName}, how many children do you have?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2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2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3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MNUMHOU1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3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How many people live in your household?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3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3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4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MCEN011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3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The next statements are about your ethnic group. We are on section A on your response option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shee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...-1.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strong sense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of belonging to my ethnic group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4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4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5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MPRI011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4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The next statements are about your ethnic group. We are on section A on your response option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shee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...-2. I feel good about being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4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5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5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MPRI021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5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The next statements are about your ethnic group. We are on section A on your response option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shee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...-4. I am happy that I am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5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5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6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MCEN021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5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The next statements are about your ethnic group. We are on section A on your response option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shee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...-5. I have a strong attachment to other people in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6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6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7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MPUB021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6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The next statements are about your ethnic group. We are on section A on your response option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shee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...-6. In general, others respect members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6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7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7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MCEN031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7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The next statements are about your ethnic group. We are on section A on your response option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shee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...-7. In general, being a member of my ethnic group is an important part of my self-image.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7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7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8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MPUB031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7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The next statements are about your ethnic group. We are on section A on your response option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shee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...-8. In general, other groups view my ethnic group in a positive manner.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8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8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9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MCEN041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8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The next statements are about your ethnic group. We are on section A on your response option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shee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...-9. Being a member of my ethnic group is an important reflection of who I am.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8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9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9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MPRI031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9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The next statements are about your ethnic group. We are on section A on your response option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shee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...-10. I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feel that my ethnic group has made valuable contributions to this society.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9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9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A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MPUB041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A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The next statements are about your ethnic group. We are on section A on your response option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shee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...-11. Society views members of my ethnic group as an asset.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A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A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B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MPRI041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A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The next statements are about your ethnic group. We are on section A on your response option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shee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...-12. I am proud to be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A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B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B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MEDV11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B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on section B on your response options sheet. The next few questions ask about your bel...-1. Going to college is necessary for a good future.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B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B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C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MEDV21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C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on section B on your response options sheet. The next few questions ask about your bel...-2. Doing well in school is the best way to succeed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C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C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D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MEDV31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C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Now we are on section B on your response options sheet. The next few questions ask about your bel...-3. People need to get good grades in school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order to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get a good job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D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D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E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MEDV41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D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on section B on your response options sheet. The next few questions ask about your bel...-4. It is important to do well in school to earn a good living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D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D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E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MEDV51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E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on section B on your response options sheet. The next few questions ask about your bel...-5. Doing well in school is the best way to get ahead in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E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E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0F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MFAMS011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E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on section C on your response...-1. Parents should teach their children that the family always comes first.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F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0F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0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0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MFAMO011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F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Next are statements about what people may think or believe. We are on section C on your response...-2. Children should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taught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that it is their duty to care for their parents when their parents get old.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F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0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0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0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MFAMR011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0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on section C on your response...-3. Children should always do things to make their parents happy.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0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0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1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MFAMS021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0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on section C on your response...-4. Family provides a sense of security because they will always be there for you.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1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1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2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MFAMO021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1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Next are statements about what people may think or believe. We are on section C on your response...-5. If a relative is having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hard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financially, you should help them out if you can.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1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2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2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MFAMR021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2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Next are statements about what people may think or believe. We are on section C on your response...-6. When it comes to important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decisions, the family should seek advice from close relatives.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2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2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3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MFAMS031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2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Next are statements about what people may think or believe. We are on section C on your response...-7. It is always important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united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as a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3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3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4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MFAMO031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3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Next are statements about what people may think or believe. We are on section C on your response...-8. A person should share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home with relatives if they need a place to stay.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3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4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4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MFAMS041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4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on section C on your response...-9. It is important to have close relationships with aunts/uncles, grandparents and cousins.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4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4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5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MFAMO041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5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on section C on your response...-10. Older kids should take care of and be role models for their younger brothers and sisters.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5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5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6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MFAMR031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5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Next are statements about what people may think or believe. We are on section C on your response...-11. Children should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taught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to always be good because they represent the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5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6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6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MFAMS051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6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on section C on your response...-12. Holidays and celebrations are important because the whole family comes together.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6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6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7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MFAMO051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7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on section C on your response...-13. Parents should be willing to make great sacrifices to make sure their children have a better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7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7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8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MFAMR041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7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on section C on your response...-14. A person should always think about their family when making important decisions.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8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8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9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MFAMS061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8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on section C on your response...-15. It is important for family members to show their love and affection to one another.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8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8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9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MFAMR051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9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on section C on your response...-16. It is important to work and do your best because your work reflects on the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9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9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A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9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For section D, I will read a list of items that describe children and youth. For each item that d.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1. Has no respect for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A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A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B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A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For section D, I will read a list of items that describe children and youth. For each item that d.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2.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follow rules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A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B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B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MTINT011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B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For section D, I will read a list of items that describe children and youth. For each item that d.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3. Is sad, unhappy, or feels down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B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B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C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B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For section D, I will read a list of items that describe children and youth. For each item that d.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4. Is easily worried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C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C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D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C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For section D, I will read a list of items that describe children and youth. For each item that d.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5. Is mean or cruel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C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D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D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D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For section D, I will read a list of items that describe children and youth. For each item that d.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6. Steals from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D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D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E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D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For section D, I will read a list of items that describe children and youth. For each item that d.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7. Fights a lot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E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E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F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E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For section D, I will read a list of items that describe children and youth. For each item that d.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8. Loses temper or throws tantrums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E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F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1F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F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For section D, I will read a list of items that describe children and youth. For each item that d.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9. Disobeys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F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1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1F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0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1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0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For section D, I will read a list of items that describe children and youth. For each item that d.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10. Curses or swears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0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0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1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0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For section D, I will read a list of items that describe children and youth. For each item that d.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11. Is afraid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might do something bad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0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1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1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1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For section D, I will read a list of items that describe children and youth. For each item that d.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12. Is uncomfortable with attention from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1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1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2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2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(Continued)-13. Says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is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not loved by anyone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2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2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3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2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(Continued)-14. Thinks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is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worthless or second-rate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3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3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4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3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(Continued)-15. Talks more than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should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3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3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4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4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(Continued)-16. Hangs out with troublemakers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4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4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5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4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(Continued)-17. Has headaches without medical reason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5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5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6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5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(Continued)-18. Cheats or lies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5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6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6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6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(Continued)-19. Is overly anxious or afraid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6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6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7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6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(Continued)-20. Blames him/herself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7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7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8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7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(Continued)-21. Feels tired a lot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7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8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8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8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(Continued)-22. Has pains without medical reason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8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8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9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8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(Continued)-23. Keeps to him/herself a lot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9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9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A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9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(Continued)-24. Feels sick without medical reason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9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A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A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A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(Continued)-25. Lacks self-confidence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A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A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B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MTINT151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B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(Continued)-26. Worries about health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B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B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C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B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(Continued)-27. Attacks or hits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B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C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C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C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(Continued)-28. Hesitates to speak up in groups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C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C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D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D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(Continued)-29. Yells or screams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D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D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E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D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(Continued)-30. Is quiet and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share thoughts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E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E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F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E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(Continued)-31. Is unsure of self or easily embarrassed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E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E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2F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F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(Continued)-32. Is aggressive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F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2F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0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2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F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(Continued)-33. Has stomachaches without medical reason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2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0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0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1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0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(Continued)-34. Stares into space or nothing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0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1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1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1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(Continued)-35. Demands too much attention from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1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1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2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1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(Continued)-36. Is irritable or stubborn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2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2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3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2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(Continued)-37. Has sudden mood swings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2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3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3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3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(Continued)-38.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feel guilty about bad behavior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3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3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4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3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(Continued)-39. Is arrogant or over-bearing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4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4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5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4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(Continued)-40. Teases or provokes other children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4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5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5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5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(Continued)-41. Destroys other people's things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5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5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6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6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(Continued)-42. Threatens or frightens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6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6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7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6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(Continued)-43. Argues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6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7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7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7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(Continued)-44. Moves slowly or lacks energy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7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7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8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8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(Continued)-45. Says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feels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lonely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8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8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9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8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(Continued)-46. Is overly loud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9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9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A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9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(Continued)-47.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withdrawn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and keeps apart from people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9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9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A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A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(Continued)-48. Cries or appears tearful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A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A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B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A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E on your response sheet. Please tell me how true each of the following sta.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1. I make ${e://Field/TeenFirstName} feel better after talking over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worries.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B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C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B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E on your response sheet. Please tell me how true each of the following sta.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2. I change the subject whenever ${e://Field/TeenFirstName} has something to say.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C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C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C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E on your response sheet. Please tell me how true each of the following sta.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3. I see ${e://Field/TeenFirstName}'s good points more than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faults.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C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D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C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E on your response sheet. Please tell me how true each of the following sta.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4. I finish ${e://Field/TeenFirstName}'s sentences whenever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talks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D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E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MWARM051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D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E on your response sheet. Please tell me how true each of the following sta.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5. I speak to ${e://Field/TeenFirstName} in a warm and friendly voice.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E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E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E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E on your response sheet. Please tell me how true each of the following sta.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6. I often interrupt ${e://Field/TeenFirstName}.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E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3F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MWARM071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E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E on your response sheet. Please tell me how true each of the following sta.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7. I understand ${e://Field/TeenFirstName}'s problems and worries.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3F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40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3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MWARM081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F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E on your response sheet. Please tell me how true each of the following sta.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8. I act like I know what ${e://Field/TeenFirstName} is thinking or feeling.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3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0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40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MWARM091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0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E on your response sheet. Please tell me how true each of the following sta.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9.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am able to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make ${e://Field/TeenFirstName} feel better when he/she is upset.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0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41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MWARM101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1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E on your response sheet. Please tell me how true each of the following sta.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10. I would like to be able to tell ${e://Field/TeenFirstName} how to feel or think about things all the time.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1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42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MWARM111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1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E on your response sheet. Please tell me how true each of the following sta.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11. I cheer up ${e://Field/TeenFirstName} when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is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sad.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2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42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MWARM121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2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E on your response sheet. Please tell me how true each of the following sta.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12. I am always trying to change how ${e://Field/TeenFirstName} feels or thinks about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2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43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MWARM131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3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E on your response sheet. Please tell me how true each of the following sta.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13.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good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with ${e://Field/TeenFirstName}.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3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44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MWARM141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3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E on your response sheet. Please tell me how true each of the following sta.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14. I blame ${e://Field/TeenFirstName} for other family members' problems.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4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45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MWARM151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4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E on your response sheet. Please tell me how true each of the following sta.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15. I tell or show ${e://Field/TeenFirstName} that I like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him/her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just the way he/she is.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4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45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MWARM161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5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E on your response sheet. Please tell me how true each of the following sta.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16. I bring up ${e://Field/TeenFirstName}'s past mistakes when I criticize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him/her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5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46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MMOD11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5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F. Please tell me how often each of the following statements happens with y.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1. I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 xml:space="preserve">give ${e://Field/TeenFirstName} advice with respect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947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MMOD21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6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F. Please tell me how often each of the following statements happens with y.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2. I set an example for how ${e://Field/TeenFirstName} should behave with respect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947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MMOD31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7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F. Please tell me how often each of the following statements happens with y.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3. I tell ${e://Field/TeenFirstName} how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should behave in particular education situations.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948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MMOD41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7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F. Please tell me how often each of the following statements happens with y.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4. I am a role model for how ${e://Field/TeenFirstName} should act with respect to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949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MDID11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8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F. Please tell me how often each of the following statements happens with y.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5. ${e://Field/TeenFirstName} tries to have educational experiences that are different from mine.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949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MDID21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9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F. Please tell me how often each of the following statements happens with y.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6. ${e://Field/TeenFirstName} has learned from watching my educational experiences what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should not do.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9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94A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MDID31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9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F. Please tell me how often each of the following statements happens with y.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7. My educational decisions are not a good example for ${e://Field/TeenFirstName}.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A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94B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MDID41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A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F. Please tell me how often each of the following statements happens with y.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8. ${e://Field/TeenFirstName} has learned from my mistakes in education to do things differently.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A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94B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Okay, we are now on section G. The following questions ask how much you think that being a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scienc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...-1. In general, doing well in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science class is important to ${e://Field/TeenFirstName}.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B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B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4C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Okay, we are now on section G. The following questions ask how much you think that being a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scienc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...-2. ${e://Field/TeenFirstName} fits in with other students in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science class.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C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C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4D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Okay, we are now on section G. The following questions ask how much you think that being a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scienc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...-3. Others see ${e://Field/TeenFirstName} as someone who enjoys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C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D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4D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Okay, we are now on section G. The following questions ask how much you think that being a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scienc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...-4. I think ${e://Field/TeenFirstName} is a good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D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D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4E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MAIDS051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Okay, we are now on section G. The following questions ask how much you think that being a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scienc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...-5. I feel like ${e://Field/TeenFirstName} belongs in a science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E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E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4F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Okay, we are now on section G. The following questions ask how much you think that being a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scienc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...-6. ${e://Field/TeenFirstName} is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F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F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0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4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Okay, we are now on section G. The following questions ask how much you think that being a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scienc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...-7. ${e://Field/TeenFirstName} has made many friends who enjoy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F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4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4F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0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Okay, we are now on section G. The following questions ask how much you think that being a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scienc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...-8. Being ${q://QID209/ChoiceTextEntryValue} is important to ${e://Field/TeenFirstName} as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0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0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1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Okay, we are now on section G. The following questions ask how much you think that being a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scienc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...-9. I feel like ${e://Field/TeenFirstName} fits in more in science class when there are other students who are ${q://QID209/ChoiceTextEntryValue}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1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1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2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Continuing with section G, please tell me how much you think that being a math student is part of...-1. In general, doing well in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math class is important to ${e://Field/TeenFirstName}.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1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2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2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Continuing with section G, please tell me how much you think that being a math student is part of...-2. ${e://Field/TeenFirstName} fits in with other students in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math class.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2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2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3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G, please tell me how much you think that being a math student is part of...-3. Others see ${e://Field/TeenFirstName} as someone who enjoys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3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3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4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G, please tell me how much you think that being a math student is part of...-4. I think ${e://Field/TeenFirstName} is a good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3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4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4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G, please tell me how much you think that being a math student is part of...-5. I feel like ${e://Field/TeenFirstName} belongs in a math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4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4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5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G, please tell me how much you think that being a math student is part of...-6. ${e://Field/TeenFirstName} is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5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5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6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G, please tell me how much you think that being a math student is part of...-7. ${e://Field/TeenFirstName} has made many friends who enjoy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5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6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6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MAIDM081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G, please tell me how much you think that being a math student is part of...-8. Being ${q://QID209/ChoiceTextEntryValue} is important to ${e://Field/TeenFirstName} as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6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6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7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G, please tell me how much you think that being a math student is part of...-9. I feel like ${e://Field/TeenFirstName} fits in more in math class when there are other students who are ${q://QID209/ChoiceTextEntryValue}.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7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7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8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MTREAD11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For section H, I am interested in learning about ${e://Field/TeenFirstName}'s reading habits. Ove...-1. For work or school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7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8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8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MTREAD21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For section H, I am interested in learning about ${e://Field/TeenFirstName}'s reading habits. Ove...-2. For pleasure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8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8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9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MTREAD31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For section H, I am interested in learning about ${e://Field/TeenFirstName}'s reading habits. Ove...-3. To keep up with current events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9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9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A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MTREAD41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9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For section H, I am interested in learning about ${e://Field/TeenFirstName}'s reading habits. Ove...-4. To research specific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topics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he/she is interested in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A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A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B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MINTL1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A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Interviewer: Please indicate whether this survey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was administered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in English or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A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A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B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spellStart"/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Q_Language</w:t>
            </w:r>
            <w:proofErr w:type="spellEnd"/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B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Q_Language</w:t>
            </w:r>
            <w:proofErr w:type="spellEnd"/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B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B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C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MINST01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B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 have opened the MOM survey​.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C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C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D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MINTID1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C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Interviewer ID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C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D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D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MINST02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D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Can we start interview now?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D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D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E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MINST03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D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Good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to call Mom back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E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E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F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MINST04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E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 Consent Form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E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F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5F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MINST05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F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it possible for you to go to a quiet room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F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5F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0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5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MRT1_TEXT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5F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Mom: What is your relationship with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teen?-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0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0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1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MTFBORN1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0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Teen's biological father country of origin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0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1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1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MINTL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1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Interview Language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1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1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2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StartDate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2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Start Date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2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2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3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spellStart"/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EndDate</w:t>
            </w:r>
            <w:proofErr w:type="spellEnd"/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2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End Date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2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3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3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Status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3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Response Type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3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3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4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Progress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4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Progress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4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4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5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Duration__</w:t>
            </w:r>
            <w:proofErr w:type="spellStart"/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in_seconds</w:t>
            </w:r>
            <w:proofErr w:type="spellEnd"/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_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4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Duration (in seconds)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5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5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6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Finished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5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Finished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5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5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6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spellStart"/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RecordedDate</w:t>
            </w:r>
            <w:proofErr w:type="spellEnd"/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6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Recorded Date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6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6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7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spellStart"/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ResponseId</w:t>
            </w:r>
            <w:proofErr w:type="spellEnd"/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6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Response ID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7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A50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7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8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MCONS1_1_TEXT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7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Verbal Consent Given: Mail Form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7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8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8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MCONS1_2_TEXT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8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Verbal Consent Given: E-Mail Form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8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8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9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MCONS1_4_TEXT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8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Verbal Consent NOT Given: Mail Form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9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9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A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MCONS1_5_TEXT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9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Verbal Consent NOT Given: E-Mail Form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9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A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A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MCONS1_6_TEXT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A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Verbal Consent NOT Given: Declined to Participate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A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A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B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MRT1_3_TEXT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A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Other Caregiver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B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B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C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MHEAR1_6_TEXT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B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Other (please list):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B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C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C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MPUB011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C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3. Overall, my ethnic group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considered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good by others.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C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C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D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MINST06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D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Is dad available?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D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D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E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MINST07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D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Is teen available?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D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E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E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FAMIDC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E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External Data Reference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E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F5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E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6F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FAMIDD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F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Recipient First Name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F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F5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6F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0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6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D1INDATS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F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Start Date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6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0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0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1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D1INDATE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0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End Date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0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0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1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D1STAT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1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Response Type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1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1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2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D1FIN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1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Finished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2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2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3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D1PROG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2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Progress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2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3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3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D1DUR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3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Duration (in seconds)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3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3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4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D1INDAT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3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Recorded Date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4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4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5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D1INTLAN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4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User Language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4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5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5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D1INTID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5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Interviewer ID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5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5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6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DINST02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5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Can we start your interview now?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6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6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7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DCONS1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6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verbal consent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6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7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7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DRT1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7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relationship with teen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7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7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8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DRT1_3_TEXT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8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relationship with teen - Other Caregiver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8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8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9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DHEAR1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8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how did you hear about us?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8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9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9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DHEAR2_TEXT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9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how did you hear about us? - Other (please list):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9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9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A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DS1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A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what school does teen attend?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A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A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B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DS1_TEXT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A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what school does teen attend? - Other (please list):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B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B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C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DDOB1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B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date of birth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B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B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C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DBI1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C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Bilingual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C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C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D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DBILANG1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C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Bilingual Languages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D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D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E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DBORN1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D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Country of birth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D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E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E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DTMBORN1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E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Teen's Mom Country of birth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E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E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7F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DMOMB1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E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in what country was your mother born?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F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7F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0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7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DDADB1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F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in what country was your father born?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F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7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0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0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DTEENB1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0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In what country was teen born?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0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0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1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DETNY1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0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Ethnicity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1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1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2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DTETNY1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1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Teen's ethnicity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1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2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2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DLTEEN1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2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living with teen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2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2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3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DLMOM1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3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does teen live with biological mother?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3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3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4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DLOMOM1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3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Dad does teen live with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other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mom?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3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4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4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DMA1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4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Marital Status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4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4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5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DEDU1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5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Education Level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5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5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6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DINCOME1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5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Current Monthly Salary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6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6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7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DINCOME1_TEXT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6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Current Monthly Salary - Monthly Salary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6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6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7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DFOOD1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7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DFOOD1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7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7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8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DMED1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7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DMED1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8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8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9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DEITC1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8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DEITC1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8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9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9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DTANF1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9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DTANF1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9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9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A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DHSTART1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9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DHSTART1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A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A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B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DNONE1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A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DNONE1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A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B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B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DNUMCH1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B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Number of Children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B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B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C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DNUMHOU1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B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Number in Household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C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C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D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DCEN011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C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DEI1 - 1.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strong sense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of belonging to my ethnic group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C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D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D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DPRI011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D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DEI1 - 2. I feel good about being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D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D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E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DPUB011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E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DEI1 - 3. Overall, my ethnic group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considered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good by others.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E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E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F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DPRI021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E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DEI1 - 4. I am happy that I am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E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F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8F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8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DCEN021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F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DEI1 - 5. I have a strong attachment to other people in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F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8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8F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0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DPUB021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0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DEI1 - 6. In general, others respect members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0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0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1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DCEN031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0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DEI1 - 7. In general, being a member of my ethnic group is an important part of my self-image.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1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1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2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DPUB031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1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DEI1 - 8. In general, other groups view my ethnic group in a positive manner.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1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1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2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DCEN041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2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DEI1 - 9. Being a member of my ethnic group is an important reflection of who I am.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2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2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3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DPRI031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2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DEI1 - 10. I feel that my ethnic group has made valuable contributions to this society.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3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3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4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DPUB041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3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DEI1 - 11. Society views members of my ethnic group as an asset.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Society views members of my ethnic group as valuable.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3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4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4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DPRI041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4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DEI1 - 12. I am proud to be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4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4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5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DEDV11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4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DEDV1 - 1. Going to college is necessary for a good future.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5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5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6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DEDV21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5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DEDV1 - 2. Doing well in school is the best way to succeed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5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6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6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DEDV31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6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DEDV1 - 3. People need to get good grades in school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order to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get a good job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6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6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7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DEDV41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6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DEDV1 - 4. It is important to do well in school to earn a good living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7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7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8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DEDV51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7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DEDV1 - 5. Doing well in school is the best way to get ahead in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7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8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8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DFAMS011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8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DFAMI1 - 1. Parents should teach their children that the family always comes first.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8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8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9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DFAMO011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9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DFAMI1 - 2. Children should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taught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that it is their duty to care for their parents when their parents get old.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9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9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A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DFAMR011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9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DFAMI1 - 3. Children should always do things to make their parents happy.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9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A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A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DFAMS021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A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DFAMI1 - 4. Family provides a sense of security because they will always be there for you.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A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A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B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DFAMO021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DFAMI1 - 5. If a relative is having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hard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financially, you should help them out if you can.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B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C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DFAMR021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DFAMI1 - 6. When it comes to important decisions, the family should seek advice from close relatives.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C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D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DFAMS031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DFAMI1 - 7. It is always important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united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as a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C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D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DFAMO031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DFAMI1 - 8. A person should share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home with relatives if they need a place to stay.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D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E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DFAMS041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DFAMI1 - 9. It is important to have close relationships with aunts/uncles, grandparents and cousins.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E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F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DFAMO041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DFAMI1 - 10. Older kids should take care of and be role models for their younger brothers and sisters.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F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9F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DFAMR031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DFAMI1 - 11. Children should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taught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to always be good because they represent the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9F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0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9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DFAMS051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9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DFAMI1 - 12. Holidays and celebrations are important because the whole family comes together.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0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1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DFAMO051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DFAMI1 - 13. Parents should be willing to make great sacrifices to make sure their children have a better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1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1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DFAMR041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DFAMI1 - 14. A person should always think about their family when making important decisions.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1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2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DFAMS061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DFAMI1 - 15. It is important for family members to show their love and affection to one another.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2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3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DFAMR051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DFAMI1 - 16. It is important to work and do your best because your work reflects on the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3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3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DTEXT1/DTINT1 - 1. Has no respect for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3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4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DTEXT1/DTINT1 - 2.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follow rules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4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5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DTEXT1/DTINT1 - 3. Is sad,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unhappy, or feels down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5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5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DTEXT1/DTINT1 - 4. Is easily worried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5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6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DTEXT1/DTINT1 - 5. Is mean or cruel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6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7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DTEXT1/DTINT1 - 6. Steals from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7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8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DTEXT1/DTINT1 - 7. Fights a lot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7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8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DTEXT1/DTINT1 - 8. Loses temper or throws tantrums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8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9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DTEXT1/DTINT1 - 9. Disobeys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9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A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9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DTEXT1/DTINT1 - 10. Curses or swears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9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A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A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A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DTEXT1/DTINT1 - 11. Is afraid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might do something bad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A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A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B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A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DTEXT1/DTINT1 - 12. Is uncomfortable with attention from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B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B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C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B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DTEXT1/DTINT1 - 13. Says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is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not loved by anyone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B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C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C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C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DTEXT1/DTINT1 - 14. Thinks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is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worthless or second-rate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C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C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D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C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DTEXT1/DTINT1 - 15. Talks more than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should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D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D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E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D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DTEXT1/DTINT1 - 16. Hangs out with troublemakers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D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E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E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E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DTEXT1/DTINT1 - 17. Has headaches without medical reason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E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E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AF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F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DTEXT1/DTINT1 - 18. Cheats or lies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F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AF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0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A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F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DTEXT1/DTINT1 - 19. Is overly anxious or afraid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AF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0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0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0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DTEXT1/DTINT1 - 20. Blames him/herself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0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0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1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1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DTEXT1/DTINT1 - 21. Feels tired a lot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1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1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2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1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DTEXT1/DTINT1 - 22. Has pains without medical reason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2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2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3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2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DTEXT1/DTINT1 - 23. Keeps to him/herself a lot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2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2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3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3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DTEXT1/DTINT1 - 24. Feels sick without medical reason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3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3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4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3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DTEXT1/DTINT1 - 25. Lacks self-confidence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4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4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5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4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DTEXT1/DTINT1 - 26. Worries about health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4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5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5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5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DTEXT1/DTINT1 - 27. Attacks or hits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5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5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6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5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DTEXT1/DTINT1 - 28. Hesitates to speak up in groups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6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6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7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6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DTEXT1/DTINT1 - 29. Yells or screams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6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7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7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7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DTEXT1/DTINT1 - 30. Is quiet and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share thoughts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7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7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8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7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DTEXT1/DTINT1 - 31. Is unsure of self or easily embarrassed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8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8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9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8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DTEXT1/DTINT1 - 32. Is aggressive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8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9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9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9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DTEXT1/DTINT1 - 33. Has stomachaches without medical reason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9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9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A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A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DTEXT1/DTINT1 - 34. Stares into space or nothing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A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A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B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A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DTEXT1/DTINT1 - 35. Demands too much attention from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A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B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B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DTEXT161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B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DTEXT1/DTINT1 - 36. Is irritable or stubborn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B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B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C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C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DTEXT1/DTINT1 - 37. Has sudden mood swings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C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C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D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C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DTEXT1/DTINT1 - 38.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feel guilty about bad behavior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D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D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E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D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DTEXT1/DTINT1 - 39. Is arrogant or over-bearing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D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D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E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E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DTEXT1/DTINT1 - 40. Teases or provokes other children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E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E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BF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E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DTEXT1/DTINT1 - 41. Destroys other people's things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F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BF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0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B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F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DTEXT1/DTINT1 - 42. Threatens or frightens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F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B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0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0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0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DTEXT1/DTINT1 - 43. Argues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0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0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1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0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DTEXT1/DTINT1 - 44. Moves slowly or lacks energy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1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1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2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1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DTEXT1/DTINT1 - 45. Says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feels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lonely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1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2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2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2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DTEXT1/DTINT1 - 46. Is overly loud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2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2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3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2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DTEXT1/DTINT1 - 47.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withdrawn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and keeps apart from people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3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3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4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3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DTEXT1/DTINT1 - 48. Cries or appears tearful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3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4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4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4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DWARM1 - 1. I make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feel better after talking over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worries.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4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4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5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5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DWARM1 - 2. I change the subject whenever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something to say.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5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5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6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5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DWARM1 - 3. I see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]'s good points more than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faults.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5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6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6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6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DWARM1 - 4. I finish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]'s sentences whenever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talks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6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6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7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7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DWARM1 - 5. I speak to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in a warm and friendly voice.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7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7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8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7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DWARM1 - 6. I often interrupt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8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8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9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8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DWARM1 - 7. I understand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]'s problems and worries.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8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8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9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9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DWARM1 - 8. I act like I know what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is thinking or feeling.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9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9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A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9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DWARM1 - 9.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am able to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make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feel better when he/she is upset.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A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A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B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DWARM101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A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DWARM1 - 10. I would like to be able to tell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how to feel or think about things all the time.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A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B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B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DWARM111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B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DWARM1 - 11. I cheer up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when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is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sad.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B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B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C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DWARM121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B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DWARM1 - 12. I am always trying to change how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feels or thinks about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C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C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D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DWARM131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C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DWARM1 - 13.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good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with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C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D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D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DWARM141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D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DWARM1 - 14. I blame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for other family members' problems.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D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D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E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DWARM151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D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DWARM1 - 15. I tell or show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that I like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him/her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just the way he/she is.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E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E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F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DWARM161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E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DWARM1 - 16. I bring up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]'s past mistakes when I criticize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him/her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E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F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CF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DMOD11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F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DMOD1/DDID1 - 1. I give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advice with respect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F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C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C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9D0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C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DMOD21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0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DMOD1/DDID1 - 2. I set an example for how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should behave with respect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0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9D1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DMOD31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0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DMOD1/DDID1 - 3. I tell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how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should behave in particular education situations.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0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9D1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DMOD41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1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DMOD1/DDID1 - 4. I am a role model for how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should act with respect to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1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9D2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DDID11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2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DMOD1/DDID1 - 5.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tries to have educational experiences that are different from mine.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2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9D3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DDID21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2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DMOD1/DDID1 - 6.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has learned from watching my educational experiences what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should not do.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learned what not to do by watching my educational experiences.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3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9D4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DDID31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3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DMOD1/DDID1 - 7. My educational decisions are not a good example for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3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9D4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DDID41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4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DMOD1/DDID1 - 8.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learned from my mistakes in education to do things differently.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learned to do things differently based on my mistakes in education.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4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9D5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4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DAIDS1 - 1. In general, doing well in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science class is important to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5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5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D6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5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DAIDS1 - 2.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fits in with other students in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science class.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5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6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D6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6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DAIDS1 - 3. Others see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as someone who enjoys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6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6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D7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6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DAIDS1 - 4. I think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is a good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7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7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D8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7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DAIDS1 - 5. I feel like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belongs in a science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7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8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D8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8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DAIDS1 - 6.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is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8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8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D9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8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DAIDS1 - 7.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made many friends who enjoy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9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9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DA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9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DAIDS1 - 8. Being [QID209-ChoiceTextEntryValue] is important to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as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9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A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DA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A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DAIDS1 - 9. I feel like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fits in more in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science class when there are other students who are [QID209-ChoiceTextEntryValue]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A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A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DB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B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DAIDM1 - 1. In general, doing well in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math class is important to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B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B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DC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B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DAIDM1 - 2.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fits in with other students in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math class.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B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C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DC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C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DAIDM1 - 3. Others see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as someone who enjoys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C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C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DD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D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DAIDM1 - 4. I think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is a good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D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D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DE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D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DAIDM1 - 5. I feel like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belongs in a math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E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E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DF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E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DAIDM1 - 6.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is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E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E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DF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F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DAIDM1 - 7.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made many friends who enjoy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F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DF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0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D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F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DAIDM1 - 8. Being [QID209-ChoiceTextEntryValue] is important to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as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D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0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0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1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0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DAIDM1 - 9. I feel like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fits in more in math class when there are other students who are [QID209-ChoiceTextEntryValue].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0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1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1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DTREAD11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1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DTREAD1 - 1. For work or school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1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1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2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DTREAD21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1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DTREAD1 - 2. For pleasure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2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2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3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DTREAD31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2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DTREAD1 - 3. To keep up with current events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2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3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3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DTREAD41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3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DTREAD1 - 4. To research specific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topics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he/she is interested in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3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3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4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DINTL1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3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Interview Language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4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4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5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DINST06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4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Mom available to take this survey now?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4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5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5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DINST07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5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Teen available for an interview now?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5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5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6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D1DATA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6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Phase 1 Data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6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6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7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DINFO2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6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ANSWER ANY QUESTIONS. I also want to remind you that your family's participation is voluntary and...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6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7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7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spellStart"/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RecipientFirstName</w:t>
            </w:r>
            <w:proofErr w:type="spellEnd"/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7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Recipient First Name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7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A100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A100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7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8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T1Data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8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 Phase 1 Data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8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8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9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TASSNTQ1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8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From the packet you took back to school, we received your assent form. By signing this form, you...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9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9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A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TASSNT1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9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Before we can begin the interviews, we need to have your consent to participate. You may give you...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9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9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A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TINFO2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A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ANSWER ANY QUESTIONS. I also want to remind you that your participation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voluntary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and you may...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A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A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B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TAGE1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A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How old are you right now?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B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C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TGEN1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B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gender are you?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C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C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TGEN1_TEXT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C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What gender are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you?-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C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D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TBDAY1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C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When is your birthday?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D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E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TBI1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D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Are you bilingual?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E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E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TBILANG1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E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language(s) other than English do you speak fluently?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E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EF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TBORN1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E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Where were you born?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EF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0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E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THEAR1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F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How did you hear about us?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E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0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0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0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is the name of the school you attend(ed) 8th grade?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0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1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TS1_TEXT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1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What is the name of the school you attend(ed) 8th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grade?-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1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2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TDIST1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1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school district is your school in?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2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2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TDIST1_TEXT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2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What school district is your school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in?-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2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3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TETH1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3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If you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were asked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to identify your ethnicity or race, how would you describe yourself?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Possible a.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3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4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TEDASP1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3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How far would you like to go in school?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4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5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TEDTHK1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4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How far do you really think 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you'll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go in school?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4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5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TGRADES1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5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grades do you earn in school?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5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6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TGRDM1__1_1_TEXT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5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 now, what are you grades in the following subjects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? :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GRADE-Math-GRADE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6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7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TGRDS1__1_1_TEXT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6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 now, what are you grades in the following subjects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? :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GRADE-Science-GRADE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7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7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TGRDSS1__1_1_TEXT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7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 now, what are you grades in the following subjects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? :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GRADE-Social Studies-GRADE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7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8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TGRDE1__1_1_TEXT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7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 now, what are you grades in the following subjects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? :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GRADE-English (LA)-GRADE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8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9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TGRDM1__2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8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 now, what are you grades in the following subjects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? :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What type of class is this?-Math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9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9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TGRDS1__2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9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 now, what are you grades in the following subjects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? :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What type of class is this?-Science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9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9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A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TGRDSS1__2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9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 now, what are you grades in the following subjects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? :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What type of class is this?-Social Studies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A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A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B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TGRDE1__2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A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 now, what are you grades in the following subjects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? :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What type of class is this?-English (LA)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A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B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B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TPLANM1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have plans to enroll in an honors/advanced math class next year?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B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B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C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TPLANS1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have plans to enroll in an honors/advanced science class next year?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C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C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D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TPLANSS1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399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have plans to enroll in an honors/advanced social studies class next year?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C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D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D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TPLANE1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have plans to enroll in an honors/advanced English/language arts class next year?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D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D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E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going to start using your yellow response option sheet. We are on section A. In this 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1. I am just as smart as others my age.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E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E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9FF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TCOMP21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going to start using your yellow response option sheet. We are on section A. In this 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2. I have a lot of friends.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F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F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0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9F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going to start using your yellow response option sheet. We are on section A. In this 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3. I could do well at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just about any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new athletic activity.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F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9F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9FF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0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going to start using your yellow response option sheet. We are on section A. In this 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4. I do very well in my class work at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0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0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1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going to start using your yellow response option sheet. We are on section A. In this 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5. I am better than others my age at sports.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1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1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2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going to start using your yellow response option sheet. We are on section A. In this 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6. I am happy with myself most of the time.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1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2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2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going to start using your yellow response option sheet. We are on section A. In this 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7. I am popular with others my age.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2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2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3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going to start using your yellow response option sheet. We are on section A. In this 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8. I am good looking.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3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3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4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going to start using your yellow response option sheet. We are on section A. In this 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9. I hardly ever do things I know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shouldn't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do.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3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4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4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going to start using your yellow response option sheet. We are on section A. In this 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10. I really like the way I look.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4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4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5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going to start using your yellow response option sheet. We are on section A. In this 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11. I usually act the way I am supposed to.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5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5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6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going to start using your yellow response option sheet. We are on section A. In this 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12. I am happy the way I am.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5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6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6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(Section A continued)-1.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All in all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, I am glad I am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6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6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7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(Section A continued)-2. When I am an adult,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I'm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sure I will have a good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7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7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8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Now, we are on section B. In this section, I want you to tell me how important each of the follow...-1. Helping to make the world a better place to live in.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7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8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8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Now, we are on section B. In this section, I want you to tell me how important each of the follow...-2. Giving time and money to make life better for other people.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8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8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9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Now, we are on section B. In this section, I want you to tell me how important each of the follow...-3. Doing what I believe is right even if my friends make fun of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9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9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A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9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Now, we are on section B. In this section, I want you to tell me how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important each of the follow...-4. Accepting responsibility for my actions when I make a mistake or get in trouble.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A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A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B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A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on section C. I would like you to think about the people who know you well. How do you...-1. Knowing a lot about people of other races.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A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A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B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B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on section C. I would like you to think about the people who know you well. How do you...-2. Enjoying being with people who are of a different race than I am.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B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B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C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B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moving on to section D. How well does each of these statements describe you from 1 Not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Wel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...-1. When I see someone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being taken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advantage of, I want to help them.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C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C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D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C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moving on to section D. How well does each of these statements describe you from 1 Not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Wel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...-2. It bothers me when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bad things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happen to any person.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C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D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D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D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moving on to section D. How well does each of these statements describe you from 1 Not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Wel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...-3. I feel sorry for other people who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have what I have.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D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D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E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D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moving on to section D. How well does each of these statements describe you from 1 Not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Wel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...-4. When I see someone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being picked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on, I feel sorry for them.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E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E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F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E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moving on to section D. How well does each of these statements describe you from 1 Not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Wel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...-5. It makes me sad to see a person who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have friends.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E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F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0F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F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moving on to section D. How well does each of these statements describe you from 1 Not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Wel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...-6. When I see another person who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hurt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or upset, I feel sorry for them.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F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0F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0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0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0F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on section E. How much do you agree or disagree with the following? READ NUMBER 1.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Wou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...-1. I get a lot of encouragement at my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0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0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1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0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on section E. How much do you agree or disagree with the following? READ NUMBER 1.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Wou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...-2. Teachers at my school push me to be the best I can be.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0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1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1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1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on section E. How much do you agree or disagree with the following? READ NUMBER 1.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Wou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...-3. I have lots of good conversations with my parents.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1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1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2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2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on section E. How much do you agree or disagree with the following? READ NUMBER 1.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Wou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...-4. In my family I feel useful and important.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2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2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3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2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on section E. How much do you agree or disagree with the following? READ NUMBER 1.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Wou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...-5. Adults in my town or city make me feel important.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2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3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3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TCONN61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3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on section E. How much do you agree or disagree with the following? READ NUMBER 1.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Wou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...-6. Adults in my town or city listen to what I have to say.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3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3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4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4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Okay, now we are on section F. How true is each of these statements for you? READ STATEMENT 1. Wo...-7.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 feel my friends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are good friends.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4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4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5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4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Okay, now we are on section F. How true is each of these statements for you? READ STATEMENT 1. Wo...-8. My friends care about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5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5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6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5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Now we are in section G. Here, I would like to know a bit about your cultural experiences. Please...-1.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hard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understanding others when they speak English.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5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5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6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6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Now we are in section G. Here, I would like to know a bit about your cultural experiences. Please...-2.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hard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understanding others when they speak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6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6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7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6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in section G. Here, I would like to know a bit about your cultural experiences. Please...-3. I feel pressure to learn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7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7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8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7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in section G. Here, I would like to know a bit about your cultural experiences. Please...-4. It bothers me that I speak English with an accent.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7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8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8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8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Now we are in section G. Here, I would like to know a bit about your cultural experiences. Please...-5. Since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speak English well, people have treated me rudely or unfairly.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8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8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9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8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Now we are in section G. Here, I would like to know a bit about your cultural experiences. Please...-6.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been discriminated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against because I have difficulty speaking English.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9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9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A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9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Now we are in section G. Here, I would like to know a bit about your cultural experiences. Please...-7.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speak English or don't speak it well.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9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A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A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A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Now we are in section G. Here, I would like to know a bit about your cultural experiences. Please...-8.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speak Spanish or don't speak it well.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A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A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B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A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in section G. Here, I would like to know a bit about your cultural experiences. Please...-9. I feel pressure to learn English.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B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B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C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B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in section G. Here, I would like to know a bit about your cultural experiences. Please...-10. I feel uncomfortable being around people who only speak English.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B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C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C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C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 we are in section G. Here, I would like to know a bit about your cultural experiences. Please...-11. I feel uncomfortable being around people who only speak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C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C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D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D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Now we are in section G. Here, I would like to know a bit about your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cultural experiences. Please...-12. It bothers me when people assume that I speak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D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D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E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D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(cont.)-13. Since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speak Spanish well, people have treated me rudely or unfairly.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D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E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E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E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(cont.)-14.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been discriminated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against because I have difficulty speaking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E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E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1F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F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(cont.)-15. It bothers me when people pressure me to assimilate to the American ways of doing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F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1F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0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1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F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(cont.)-16. It bothers me when people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respect my Mexican/Latino values (e.g., family).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1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0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0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1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0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(cont.)-17. Because of my cultural background,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hard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fitting in with Americans.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0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0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1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1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(cont.)-18.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feel accepted by Americans.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1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1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2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1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(cont.)-19. I have had conflicts with others because I prefer American customs (e.g., celebrating Halloween, Thanksgiving) over Mexican/Latino ones (e.g., celebrating Dia de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los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Muertos,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Quinceañeras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).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2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2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3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2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(cont.)-20. People look down upon me if I practice Mexican/Latino customs.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2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3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3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3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(cont.)-21. People look down upon me if I practice American customs.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3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3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4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3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(cont.)-22. I feel uncomfortable when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have to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choose between Mexican/Latino and American ways of doing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4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4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5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4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(cont.)-23. I feel uncomfortable because my family does not know Mexican/Latino ways of doing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4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5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5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5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(cont.)-24. I feel uncomfortable when others expect me to know American ways of doing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5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5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6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5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(cont.)-25. I feel uncomfortable when others expect me to know Mexican/Latino ways of doing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6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6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7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TCEN011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6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H. The next statements are about your ethnic group. Consider your ...-1.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strong sense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of belonging to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6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7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7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TPRI011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7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H. The next statements are about your ethnic group. Consider your ...-2. I feel good about being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7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7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8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TPUB011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8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H. The next statements are about your ethnic group. Consider your ...-3. Overall, my ethnic group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considered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good by others.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8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8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9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TPRI021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8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H. The next statements are about your ethnic group. Consider your ...-4. I am happy that I am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8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9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9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TCEN021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9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H. The next statements are about your ethnic group. Consider your ...-5. I have a strong attachment to other people in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9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9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A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TPUB021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A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H. The next statements are about your ethnic group. Consider your ...-6. In general, others respect members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A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A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B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TCEN031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A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H. The next statements are about your ethnic group. Consider your ...-7. In general, being a member of my ethnic group is an important part of my self-image.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B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B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C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TPUB031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B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H. The next statements are about your ethnic group. Consider your ...-8. In general, other groups view my ethnic group in a positive manner.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B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B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C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TCEN041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C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H. The next statements are about your ethnic group. Consider your ...-9. Being a member of my ethnic group is an important reflection of who I am.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C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C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D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TPRI031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C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H. The next statements are about your ethnic group. Consider your ...-10. I feel that my ethnic group has made valuable contributions to this society.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D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D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E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TPUB041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D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H. The next statements are about your ethnic group. Consider your ...-11. Society views members of my ethnic group as an asset.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D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E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E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TPRI041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E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H. The next statements are about your ethnic group. Consider your ...-12. I am proud to be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E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E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2F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E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still on section H on your ans.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13. Parents should teach their children that the family always comes first.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F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2F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30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2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TFAMO011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F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still on section H on your ans.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14. Children should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taught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that it is their duty to care for their parents when their parents get old.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F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2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0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30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TFAMR011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0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still on section H on your ans.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15. Children should always do things to make their parents happy.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0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0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31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0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still on section H on your ans.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16. Family provides a sense of security because they will always be there for you.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1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1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32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TFAMO021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1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still on section H on your ans.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17. If a relative is having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hard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financially, you should help them out if you can.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1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2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32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TFAMR021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2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still on section H on your ans.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18. When it comes to important decisions, the family should seek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advice from close relatives.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2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2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33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3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still on section H on your ans.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19. It is always important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united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as a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3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3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34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TFAMO031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3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still on section H on your ans.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20. A person should share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home with relatives if they need a place to stay.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3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4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34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4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still on section H on your ans.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21. It is important to have close relationships with aunts/uncles, grandparents, and cousins.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4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4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35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TFAMO041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5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still on section H on your ans.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22. Older kids should take care of and be role models for their younger brothers and sisters.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5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5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36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TFAMR031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5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still on section H on your ans.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23. Children should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taught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to always be good because they represent the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6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6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37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6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still on section H on your ans.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24. Holidays and celebrations are important because the whole family comes together.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6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6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37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TFAMO051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7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still on section H on your ans.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25. Parents should be willing to make great sacrifices to make sure their children have a better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7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7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38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TFAMR041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7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still on section H on your ans.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26. A person should always think about their family when making important decisions.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8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8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39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8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still on section H on your ans.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27. It is important for family members to show their love and affection to one another.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8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9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39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TFAMR051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9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Next are statements about what people may think or believe. We are still on section H on your ans.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28. It is important to work and do your best because your work reflects on the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9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9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3A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TMMOD11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9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I. In this section, tell me how often each of the following happens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you,...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-1. My mother gives me advice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A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3B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TMMOD21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A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I. In this section, tell me how often each of the following happens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you,...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-2. My mother sets an example for how I should behave with respect to my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A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3B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TMMOD31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B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I. In this section, tell me how often each of the following happens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you,...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-3. My mother tells me how I should behave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particular education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situations.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B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3C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TMMOD41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B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I. In this section, tell me how often each of the following happens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you,...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-4. My mother is a role model for how I should act with respect to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C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3D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TMDID11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C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I. In this section, tell me how often each of the following happens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you,...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-5. I try to have educational experiences that are different from my mother's.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C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3D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TMDID21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D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I. In this section, tell me how often each of the following happens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you,...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-6. I have learned from watching my mother's educational experiences what I should not do.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D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3E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TMDID31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E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I. In this section, tell me how often each of the following happens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you,...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-7. My mother's educational decisions are not a good example for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E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3F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TMDID41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E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I. In this section, tell me how often each of the following happens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you,...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-8. I have learned from my mother's mistakes in education to do things differently.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E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3F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3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TDMOD11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F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I on your answer sheet, tell me how often each of the following happens 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9. My father gives me advice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F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3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3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40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TDMOD21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0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I on your answer sheet, tell me how often each of the following happens 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10. My father sets an example for how I should behave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0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41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TDMOD31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0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I on your answer sheet, tell me how often each of the following happens 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11. My father tells me how I should behave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particular education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situations.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1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42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TDMOD41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1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499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I on your answer sheet, tell me how often each of the following happens 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12. My father is a role model for how I should act with respect to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1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42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TDDID11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2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I on your answer sheet, tell me how often each of the following happens 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13. I try to have educational experiences that are different from my father's.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2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43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TDDID21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2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I on your answer sheet, tell me how often each of the following happens 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14. I have learned from watching my father's educational experiences what I should not do.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3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44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TDDID31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3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Continuing with section I on your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answer sheet, tell me how often each of the following happens 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15. My father's educational decisions are not a good example for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3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44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TDDID41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4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I on your answer sheet, tell me how often each of the following happens 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16. I have learned from my father's mistakes in education to do things differently.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4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45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TFMOD11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4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I on your answer sheet, tell me how often each of the following happens 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17. My close friends give me advice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5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46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TFMOD21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5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I on your answer sheet, tell me how often each of the following happens 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18. My close friends set an example for how I should behave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5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46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TFMOD31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6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I on your answer sheet, tell me how often each of the following happens 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19. My close friends tell me how I should behave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particular education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situations.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6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47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TFMOD41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6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I on your answer sheet, tell me how often each of the following happens 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20. My close friends are a role model for how I should act with respect to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7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48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TFDID11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7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I on your answer sheet, tell me how often each of the following happens 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21. I try to have educational experiences that are different from my close friends'.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7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48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TFDID21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8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I on your answer sheet, tell me how often each of the following happens 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22. I have learned from watching my close friends' educational experiences what I should not do.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8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49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TFDID31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9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I on your answer sheet, tell me how often each of the following happens 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23. My close friends' educational decisions are not a good example for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9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4A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TFDID41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9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Continuing with section I on your answer sheet, tell me how often each of the following happens a.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..-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24. I have learned from my close friends' mistakes in education to do things differently.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9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</w:t>
            </w:r>
          </w:p>
        </w:tc>
      </w:tr>
      <w:tr w:rsidR="007E7E64" w:rsidRPr="002A2BF2" w14:paraId="6F24A4A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A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J. Sometimes teens have problems or feel upset about things. When this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happ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...-1. When you had a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problem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you told yourself that you could handle this problem.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A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A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4B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J. Sometimes teens have problems or feel upset about things. When this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happ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...-2. You did something to make things better.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B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4C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J. Sometimes teens have problems or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 xml:space="preserve">feel upset about things. When this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happ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...-3. You told yourself that things would get better.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C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4D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J. Sometimes teens have problems or feel upset about things. When this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happ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...-4. You tried to notice or think about only the good things in your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C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4D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J. Sometimes teens have problems or feel upset about things. When this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happ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...-5. You told yourself that it would be OK.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D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4E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J. Sometimes teens have problems or feel upset about things. When this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happ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...-6. You tried to understand it better by thinking more about it.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E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4F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J. Sometimes teens have problems or feel upset about things. When this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happ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...-7. You thought about which things are best to do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handle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the problem.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F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4F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J. Sometimes teens have problems or feel upset about things. When this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happ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...-8. You told yourself you could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handle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whatever happens.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4F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0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4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4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J. Sometimes teens have problems or feel upset about things. When this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happ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...-9. You did something to solve the problem.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0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1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TCOPE101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J. Sometimes teens have problems or feel upset about things. When this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happ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...-10. You thought about what you could learn from the problem.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1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1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TCOPE111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J. Sometimes teens have problems or feel upset about things. When this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happ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...-11. You thought about what you needed to know so you could solve the problem.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1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2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TCOPE121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J. Sometimes teens have problems or feel upset about things. When this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happ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...-12. You reminded yourself about all the things you have going for you.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2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3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TSCHB011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begin section K. For the next set of items, tell me how true this is for you. READ NUMBER 1...-1. I am happy to be at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3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3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TSCHB021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begin section K. For the next set of items, tell me how true this is for you. READ NUMBER 1...-2. I feel close to others at my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3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4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TSCHB031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begin section K. For the next set of items, tell me how true this is for you. READ NUMBER 1...-3. I feel safe at my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4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5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TSCHB041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begin section K. For the next set of items, tell me how true this is for you. READ NUMBER 1...-4. I feel like I am a part of my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5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5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L1. The following questions ask how much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you think that being a science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...-1. In general, doing well in my science class is important to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5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6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L1. The following questions ask how much you think that being a science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...-2. I fit in with other students in my science class.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6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7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L1. The following questions ask how much you think that being a science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...-3. Others see me as someone who enjoys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7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8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L1. The following questions ask how much you think that being a science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...-4.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 think I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am a good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7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8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L1. The following questions ask how much you think that being a science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...-5. I feel like I belong in a science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8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9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L1. The following questions ask how much you think that being a science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...-6. I am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9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A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9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L1. The following questions ask how much you think that being a science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...-7. I have made many friends who enjoy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9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A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A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A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L1. The following questions ask how much you think that being a science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...-8. Being ${q://QID139/ChoiceTextEntryValue} is important to me as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A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A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B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A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L1. The following questions ask how much you think that being a science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...-9. I feel like I fit in more in science class when there are other students who are ${q://QID139/ChoiceTextEntryValue}.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B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B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C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B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L2. How much would you agree with the following? READ NUMBER 10. Would you...-10. I plan to have a job working with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B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C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C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C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L2. How much would you agree with the following? READ NUMBER 10. Would you...-11. I know what I need to do to work with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C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C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D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C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L2. How much would you agree with the following? READ NUMBER 10. Would you...-12. I will work as hard as needed to get a job in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D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D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E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D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L2. How much would you agree with the following? READ NUMBER 10. Would you...-13. I think a science job will make me happy.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D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E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E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E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L2. How much would you agree with the following? READ NUMBER 10. Would you...-14.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 feel that I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am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doing what I need to do to get a science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E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E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5F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F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L2. How much would you agree with the following? READ NUMBER 10. Would you...-15.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definitely want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 job for myself in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F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5F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0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5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F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L2. How much would you agree with the following? READ NUMBER 10. Would you...-16. Learning and working with science would be the best choice for my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5F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0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0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0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L3. The following questions ask how much you think that being a math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studen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...-17. In general, doing well in my math class is important to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0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0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1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1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L3. The following questions ask how much you think that being a math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studen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...-18. I fit in with other students in my math class.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1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1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2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1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L3. The following questions ask how much you think that being a math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studen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...-19. Others see me as someone who enjoys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2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2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3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2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L3. The following questions ask how much you think that being a math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studen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...-20.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 think I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am a good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2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2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3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3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L3. The following questions ask how much you think that being a math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studen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...-21. I feel like I belong in a math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3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3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4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3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L3. The following questions ask how much you think that being a math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studen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...-22. I am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4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4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5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4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L3. The following questions ask how much you think that being a math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studen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...-23. I have made many friends who enjoy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4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5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5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5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L3. The following questions ask how much you think that being a math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studen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...-24. Being ${q://QID139/ChoiceTextEntryValue} is important to me as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5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5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6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5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L3. The following questions ask how much you think that being a math 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studen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...-25. I feel like I fit in more in math class when there are other students who are ${q://QID139/ChoiceTextEntryValue}.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6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6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7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6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L4. How much would you agree or disagree with the following? READ NUMBER 26...-26. I plan to have a job working with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6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7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7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7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L4. How much would you agree or disagree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with the following? READ NUMBER 26...-27. I know what I need to do to work with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7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7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8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7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L4. How much would you agree or disagree with the following? READ NUMBER 26...-28. I will work as hard as needed to get a job in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8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8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9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8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L4. How much would you agree or disagree with the following? READ NUMBER 26...-29. I think a math job will make me happy.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8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9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9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9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L4. How much would you agree or disagree with the following? READ NUMBER 26...-30.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 feel that I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am doing what I need to do to get a math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9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9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A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A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L4. How much would you agree or disagree with the following? READ NUMBER 26...-31.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definitely want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 job for myself in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A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A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B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A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L4. How much would you agree or disagree with the following? READ NUMBER 26...-32. Learning and working with math would be the best choice for my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A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B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B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B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Now, I am interested in learning what school is like for you. We are on section M on your answer...-1. You are certain you can master the skills taught in school this year.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B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B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C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C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Now, I am interested in learning what school is like for you. We are on section M on your answer...-2. You can do even the hardest schoolwork if you try.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C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C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D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C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Now, I am interested in learning what school is like for you. We are on section M on your answer...-3. If you have enough time, you can do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good job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on all your schoolwork.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D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D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E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D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Now, I am interested in learning what school is like for you. We are on section M on your answer...-4. No matter how hard you try, there is some schoolwork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you'll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never understand.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D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D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E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E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Now, I am interested in learning what school is like for you. We are on section M on your answer...-5. You can do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almost all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the work in school if you don't give 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E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E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6F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E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Now, I am interested in learning what school is like for you. We are on section M on your answer...-6. Even if the schoolwork is hard, you can learn it.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F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6F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0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6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F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Now, I am interested in learning what school is like for you. We are on section M on your answer...-7. You are certain you can figure out how to do even the most difficult schoolwork.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F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6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0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0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TREAD011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0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N.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I'm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interested in learning about your reading habits. Overall, thinking...-1. For work or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0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0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1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TREAD021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0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N.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I'm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interested in learning about your reading habits. Overall, thinking...-2. For pleasure.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1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1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2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TREAD031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1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N.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I'm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interested in learning about your reading habits. Overall, thinking...-3. To keep up with current events.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1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2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2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TREAD041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2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N.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I'm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interested in learning about your reading habits. Overall, thinking...-4. To research specific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topics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you're interested in.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2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2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3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2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...-1. How do you feel about reading news online for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3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3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4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3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...-2. How do you feel about reading online for a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3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4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4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4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...-3. How do you feel about reading a book online for a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4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4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5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5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...-4. How do you feel about looking up information online for a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5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5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6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5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...-5. How do you feel about working on an internet project with classmates?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5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6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6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6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...-6. How do you feel about reading anything printed (books, magazines, comic books,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etc.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)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6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6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7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7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...-7. How do you feel about reading a book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7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7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8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7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...-8. How do you feel about talking with friends about something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you've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been reading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8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8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9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TRATT091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8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...-9. How do you feel about getting a book or a magazine for a present?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8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8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9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9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...-10. How do you feel about reading a book for fun on a rainy Saturday?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9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9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A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9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...-11. How do you feel about doing research using encyclopedias (or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other books) for a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A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A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B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A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...-12. How do you feel about reading a textbook?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A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B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B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B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...-13. How do you feel about using a dictionary for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B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B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C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B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...-14. How do you feel about reading a newspaper or a magazine for a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C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C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D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C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...-15. How do you feel about reading a novel for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C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D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D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TRATT161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D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...-16. How do you feel about instant messaging or e-mailing friends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D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D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E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TRATT171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D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...-17. How do you feel about texting friends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E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E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F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TRATT181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E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Let's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move on to section O. Please tell me how you feel about each statement where 1 is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very bad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...-18. How do you feel about being on social websites like Facebook or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MySpace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E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F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7F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TEDV011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F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P. The next few questions ask about your beliefs about education in the las...-1. Going to college is necessary for a good future.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F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7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7F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0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7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TEDV021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0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P. The next few questions ask about your beliefs about education in the las...-2. Doing well in school is the best way to succeed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0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0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1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TEDV031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0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We are now on section P. The next few questions ask about your beliefs about education in the las...-3. People need to get good grades in school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order to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get a good job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0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1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1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TEDV041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1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P. The next few questions ask about your beliefs about education in the las...-4. It is important to do well in school to earn a good living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1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1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2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TEDV051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2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We are now on section P. The next few questions ask about your beliefs about education in the las...-5. Doing well in school is the best way to get ahead in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2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2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3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TINTL1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2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Interviewer: Please indicate whether this survey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was administered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in English or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3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3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4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TINST01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3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 have opened the TEEN survey.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3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3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4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TIID1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4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Interviewer ID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4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4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5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TINST02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4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Teen: Can we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get started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now?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5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5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6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TINST03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5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Assent form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5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6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6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TINST04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6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Is it possible for you to go to a quiet room?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6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6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7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6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TAIDS1-7A. I identify as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7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7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8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TAIDM101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7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TAIDM1-23A. I identify as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7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8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8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TINST05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8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Is Mom available?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8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8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9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TINST06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8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Is dad available?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9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9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A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TBIL1r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9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 report of other language-categorical-W1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9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99.00</w:t>
            </w:r>
          </w:p>
        </w:tc>
      </w:tr>
      <w:tr w:rsidR="007E7E64" w:rsidRPr="002A2BF2" w14:paraId="6F24A8A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filter_$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A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dBILANG1='none' (FILTER)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A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F1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A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B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THEAR1r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B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Teen report of where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heard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about project-categorical-W1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B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B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C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B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 report of 8th grade school-categorical-W1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B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C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C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TDIST1r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C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 report of 8th grade district-categorical-W1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C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C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D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TETH1r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D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 report of ethnicity-categorical-W1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D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D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E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TBORN1r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D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 report of birthplace-categorical-W1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E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E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8F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TGRDM1r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E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 report of math grade-categorical-W1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E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99.00</w:t>
            </w:r>
          </w:p>
        </w:tc>
      </w:tr>
      <w:tr w:rsidR="007E7E64" w:rsidRPr="002A2BF2" w14:paraId="6F24A8F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F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 report of science grade-categorical-W1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F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8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99.00</w:t>
            </w:r>
          </w:p>
        </w:tc>
      </w:tr>
      <w:tr w:rsidR="007E7E64" w:rsidRPr="002A2BF2" w14:paraId="6F24A90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8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TGRDSS1r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F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 report of social studies grade-categorical-W1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8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0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99.00</w:t>
            </w:r>
          </w:p>
        </w:tc>
      </w:tr>
      <w:tr w:rsidR="007E7E64" w:rsidRPr="002A2BF2" w14:paraId="6F24A91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TGRDE1r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0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 report of English grade-categorical-W1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0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99.00</w:t>
            </w:r>
          </w:p>
        </w:tc>
      </w:tr>
      <w:tr w:rsidR="007E7E64" w:rsidRPr="002A2BF2" w14:paraId="6F24A91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MBIL1r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1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 report of other language-categorical-W1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1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99.00</w:t>
            </w:r>
          </w:p>
        </w:tc>
      </w:tr>
      <w:tr w:rsidR="007E7E64" w:rsidRPr="002A2BF2" w14:paraId="6F24A92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MHEAR1r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1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 report of where she heard about project-categorical-W1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2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2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3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MS1r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2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 report of 8th grade school-categorical-W1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2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3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3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METNY1r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3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 report of ethnicity-categorical-W1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3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3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4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MTETNY1r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3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 report of teens ethnicity-categorical-W1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4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4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5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MBORN1r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4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 report of birthplace-categorical-W1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4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5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5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MTFBORN1r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5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Mom report of teens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birthplace-categorical-W1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5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5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6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MMOMB1r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6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Mom report of moms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birthplace-categorical-W1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6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6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7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MDADB1r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6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Mom report of moms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birthplace-categorical-W1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6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7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7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MTEENB1r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7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 report of teens birthplace-categorical-W1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7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7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8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DBIL1r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8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report of other language-categorical-W1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8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99.00</w:t>
            </w:r>
          </w:p>
        </w:tc>
      </w:tr>
      <w:tr w:rsidR="007E7E64" w:rsidRPr="002A2BF2" w14:paraId="6F24A99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DHEAR1r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8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report of where he heard about project-categorical-W1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9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9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A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DS1r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9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report of 8th grade school-categorical-W1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9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9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A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DETNY1r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A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report of ethnicity-categorical-W1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A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A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B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DTETNY1r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A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report of teens ethnicity-categorical-W1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99.00</w:t>
            </w:r>
          </w:p>
        </w:tc>
      </w:tr>
      <w:tr w:rsidR="007E7E64" w:rsidRPr="002A2BF2" w14:paraId="6F24A9C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DBORN1r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B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report of birthplace-categorical-W1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C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C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DTMBORN1r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C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Dad report of teens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birthplace-categorical-W1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C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D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DMOMB1r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C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Dad report of dads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birthplace-categorical-W1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D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E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DDADB1r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D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Dad report of dads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birthplace-categorical-W1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E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E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DTEENB1r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E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report of teens birthplace-categorical-W1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E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9F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f1comp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E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9F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0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9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T1AIDS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F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academic identity in science-W1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9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0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0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T1AIDM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0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academic identity in math-W1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0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1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T1AIDSc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1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academic identity commitment to science-W1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1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2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T1AIDMc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1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academic identity commitment to math-W1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2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2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T1EDV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2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educational values-W1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2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3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T1MMOD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3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modeling mother-W1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3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4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T1DMOD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3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modeling father-W1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4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5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T1FMOD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4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modeling peers-W1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4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5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T1MDID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5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deidentification mother-W1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5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6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T1DDID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5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deidentification father-W1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6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7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T1FDID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6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deidentification peers-W1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7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7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T1SCHB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7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school belonging-W1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7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8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7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8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9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T1ASE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8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academic self-efficacy-W1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9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9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T1READ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9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reading habits-W1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9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9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A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T1RATTap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9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attitude toward academic reading of print materials 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A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A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B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T1RATTad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A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attitude toward academic reading in digital settings 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A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B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B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T1RATTrp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attitude toward recreational reading of print materials 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B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B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C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T1RATTrd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attitude toward recreational reading in digital settings 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C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C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D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C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D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D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D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D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E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E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E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AF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F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F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0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A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TCOMP51r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F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A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AF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0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0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0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1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1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1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2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1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2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2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TCONN31r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2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2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3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3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3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4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TCONN51r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3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4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4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4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4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5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TCONN71r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5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5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6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TCONN81r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5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6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6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6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6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7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7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7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8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7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8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8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8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8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9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TCONF51r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9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9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A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9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A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A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B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TCHAR71r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A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A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A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B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TCHAR81r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B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B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B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C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T1CompA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B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Academic Competence 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C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C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D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T1CompS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C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Social Competence 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C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D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D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T1CompP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D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Physical Competence 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D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D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E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T1COM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D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competence-W1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E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E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F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T1ConfS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E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Confidence: Self-Worth 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E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F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BF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T1ConfP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F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Confidence: Positive Identity 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F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BF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0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B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T1ConfA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BF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Confidence: Appearance 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0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0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1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T1CONF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0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confidence-W1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0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1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1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T1CharS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1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Character: Social Conscience 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1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1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2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T1CharD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2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Character: Values Diversity 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2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2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3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T1CharC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2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Character: Conduct Behavior 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2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3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3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T1CharP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3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Character: Personal Values 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3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3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4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T1Char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4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Character-W1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4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4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5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T1Care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4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Caring-W1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5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5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6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T1ConnF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5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Connection: Family-W1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5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5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6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T1ConnN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6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Connection: Neighborhood-W1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6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6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7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T1ConnS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6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Connection: School-W1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7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7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8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T1ConnP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7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Connection: Peer-W1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7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8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8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T1CONN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8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connection-W1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8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8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9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T1PYD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8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Total-W1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9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9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A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9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9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A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A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A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A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A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B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TACST031r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A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B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B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C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B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B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C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C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TACST051r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C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C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C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D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D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D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D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E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TACST071r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D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D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E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E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TACST081r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E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E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E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CF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TACST091r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F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F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CF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0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C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TACST101r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F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C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0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0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1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0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0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0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1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1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1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1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2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1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2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2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3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2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2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3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3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TACST151r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3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3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3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4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3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4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4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5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TACST171r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4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4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5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5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TACST181r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5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5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5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6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TACST191r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5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6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6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7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TACST201r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6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6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7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7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7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7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7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8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8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8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8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9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8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8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9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9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9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9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9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A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TACST251r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A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A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A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B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T1ACSep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A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Acculturative Stress: English Competency Pressures-W1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B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B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C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T1ACSsp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B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Acculturative Stress: Spanish Competency Pressures-W1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B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B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C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T1ACSbp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C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Acculturative Stress: New Bicultural practices conflict-W1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C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C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D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T1ACSpar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C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Acculturative Stress: Revised Pressure to Acculturate-W1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D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D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E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T1ACSpa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D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Acculturative Stress: Original Pressure to Acculturate-W1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D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E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E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T1COPE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E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coping-W1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E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E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DF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T1FAMS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E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familism support-W1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F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DF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0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D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T1FAMR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F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familism referrent-W1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F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D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0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0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T1FAMO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0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familism obligation-W1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0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0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1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T1FAM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0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familism values-W1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1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1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2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T1CEN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1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ethnic identity centrality-W1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1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2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2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T1PRI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2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ethnic identity private regard-W1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2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2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3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T1PUB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3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ethnic identity public regard-W1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3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3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4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T1EIDT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3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ethnic identity total-W1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3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4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4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T1GPA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4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Grade Point Average- 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4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4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5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f1edu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5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Highest family level education - Phase 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5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5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6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D1EDV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5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educational values-W1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6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6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7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M1EDV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6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educational values-W1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6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6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7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D1MMOD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7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modeling-W1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7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7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8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D1MDID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7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deidentification-W1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8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8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9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M1MMOD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8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modeling-W1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8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9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9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M1MDID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9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deidentification-W1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9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9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A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9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A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A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B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A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A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B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B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B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B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B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C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B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C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C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D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DTEXT051r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C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C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D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D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D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D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D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E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DTEXT071r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E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E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E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F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DTEXT081r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E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E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F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EF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E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DTEXT091r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F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F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E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EF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0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DTEXT101r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0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0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0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1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0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1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1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2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1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1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1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2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2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2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2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3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2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3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3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4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DTEXT151r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3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3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4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4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4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4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4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5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DTEXT171r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4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5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5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6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DTEXT181r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5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5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6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6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DTEXT191r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6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6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6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7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DTEXT201r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6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7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7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8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7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7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8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8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8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8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8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9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9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9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9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A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9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9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A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A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A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A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A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B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B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C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C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D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C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D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DTINT051r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D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E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E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F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DTINT071r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F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AFF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DTINT081r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AFF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0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AF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DTINT091r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AF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0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1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DTINT101r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1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1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1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2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2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3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3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3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3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4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DTINT151r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4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5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5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5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DTINT171r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5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6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DTINT181r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6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7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DTINT191r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7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8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DTINT201r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7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8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8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9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9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A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9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9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A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A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A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A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A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B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A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B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B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C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B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B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C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C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C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C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C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D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C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D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D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E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MTEXT051r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D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D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E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E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E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E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E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0F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MTEXT071r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F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F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0F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0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0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MTEXT081r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F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799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0F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0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0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MTEXT091r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0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0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0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1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MTEXT101r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1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1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1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2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1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2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2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3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2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2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2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3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3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3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3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4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3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4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4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5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MTEXT151r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4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4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5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5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5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5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5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6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MTEXT171r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5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6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6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7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MTEXT181r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6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6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7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7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MTEXT191r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7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7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7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8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MTEXT201r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7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8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8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9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MTEXT211r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8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8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9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9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9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9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9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A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A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A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A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B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A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A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B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B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B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B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B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C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C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C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C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D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C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D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D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E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D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D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D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E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MTINT051r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E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E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E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1F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E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F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1F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0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1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MTINT071r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F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F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1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0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0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MTINT081r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0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0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0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1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MTINT091r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0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1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1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2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MTINT101r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1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1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2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2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2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2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2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3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2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3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3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4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3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3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4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4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4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4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4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5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MTINT151r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5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5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5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6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5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5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6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6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MTINT171r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6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6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6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7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MTINT181r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7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7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7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8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MTINT191r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7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8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8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9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MTINT201r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8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8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8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9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MTINT211r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9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9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9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A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9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A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A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B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MTINT231r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A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A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B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B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B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B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B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C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B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Youth externalizing (sum)-W1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C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C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D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D1TINT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C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Youth internalizing (sum)-W1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C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D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D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D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Youth externalizing (sum)-W1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D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D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E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M1TINT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D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Youth internalizing (sum)-W1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E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E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F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D1FAMS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E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familism support-W1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E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F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2F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D1FAMR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F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familism referrent-W1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F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2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2F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0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2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D1FAMO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0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familism obligation-W1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0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0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1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D1FAM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0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familism values-W1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0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1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1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M1FAMS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1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familism support-W1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1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1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2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M1FAMR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2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familism referrent-W1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2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2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3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M1FAMO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2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familism obligation-W1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3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3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4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M1FAM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3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familism values-W1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3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3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4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DWRM021R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4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4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4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5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DWRM041R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4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5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5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6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DWRM061R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5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5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6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6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DWRM081R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6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6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6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7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DWRM101R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6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7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7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8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DWRM121R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7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7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8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8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DWRM141R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8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8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8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9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DWRM161R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8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9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9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A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MWRM021R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9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9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A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A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MWRM041R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A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A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A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B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MWRM061R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B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B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B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C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MWRM081R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B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B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C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C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MWRM101R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C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C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C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D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MWRM121R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D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D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D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E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MWRM141R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D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E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E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F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MWRM161R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E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E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E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3F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D1WARM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F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warmth-W1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F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3F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0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3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M1WARM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F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warmth-W1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3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0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0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1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D1CEN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0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ethnic identity centrality-W1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0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1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1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D1PRI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1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ethnic identity private regard-W1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1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1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2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D1PUB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1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ethnic identity public regard-W1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2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2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3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D1EIDT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2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ethnic identity total-W1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2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3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3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M1CEN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3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ethnic identity centrality-W1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3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3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4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M1PRI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3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ethnic identity private regard-W1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4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4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5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M1PUB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4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ethnic identity public regard-W1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4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5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5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M1EIDT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5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ethnic identity total-W1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5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5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6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D1TREAD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6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Youth reading-W1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6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6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7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M1TREAD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6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Youth reading-W1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6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7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7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D1AIDS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7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academic identity in science-W1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7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7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8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D1AIDM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8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academic identity in math-W1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8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8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9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M1AIDS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8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academic identity in science-W1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9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9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A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M1AIDM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9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academic identity in math-W1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9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9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A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tstart2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A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Start Date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A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A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B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tend2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A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End Date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B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C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tfinsh2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B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Finished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C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C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TIID2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C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Interviewer ID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C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D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TASSENT2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C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Verbal Assent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D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E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TAGE2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D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Age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E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E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TGEN2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E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Gender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E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4F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TGEN2_TEXT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E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Gender - Other (Please specify):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4F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0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4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TBDAY2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F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DOB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4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0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0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TBI2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0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Are you bilingual?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0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1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TBILANG2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1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Fluent Languages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1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2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TBORN2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1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Where were you born?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2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2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THEAR2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2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How did you hear about us?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2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3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THEAR2_TEXT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3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How did you hear about us? - Other: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3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4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3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School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4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5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TS2_TEXT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4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899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School - Other (please list):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4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5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TDIST2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5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School district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5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6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TDIST2_TEXT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5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School district - Other (Please specify):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6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7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TETH2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6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Ethnicity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7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7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TEDASP2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7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How far would you like to go in school?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READ ALL OPTIONS.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7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8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TEDTHK2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7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How far do you really think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you'll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go in school?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8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9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TGRADES2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8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grades do you earn in school?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9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9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TGRDM2_1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9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GRADE - Math - GRADE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9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9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A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TGRDS2_1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9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GRADE - Science - GRADE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A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A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B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TGRDSS2_1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A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GRADE - Social Studies - GRADE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A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B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B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TGRDE2_1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GRADE - English (LA) - GRADE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B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B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C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TGRDM2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type of class is this? - Math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C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C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D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type of class is this? - Science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C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D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D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TGRDSS2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type of class is this? - Social Studies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D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D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E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TGRDE2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type of class is this? - English (LA)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E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E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5F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TPLANM2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plans to enroll in an honors/advanced math class next year?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F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F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0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5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TPLANS2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plans to enroll in an honors/advanced science class next year?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F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5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5F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0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TPLANSS2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plans to enroll in an honors/advanced social studies class next year?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0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0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1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TPLANE2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plans to enroll in an honors/advanced English/language arts class next year?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1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1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2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TCOMP12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TPYD1 - 1. I am just as smart as others my age.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1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2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2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TPYD1 - 2. I have a lot of friends.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2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2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3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TPYD1 - 3. I could do well at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just about any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new athletic activity.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3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3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4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TPYD1 - 4. I do very well in my class work at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3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4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4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TPYD1 - 5. I am better than others my age at sports.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4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4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5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TPYD1 - 6. I am happy with myself most of the time.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5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5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6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TPYD1 - 7. I am popular with others my age.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5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6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6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TPYD1 - 8. I am good looking.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6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6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7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TPYD1 - 9. I hardly ever do things I know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shouldn't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do.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7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7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8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TPYD1 - 10. I really like the way I look.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7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8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8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TPYD1 - 11. I usually act the way I am supposed to.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8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8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9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TPYD1 - 12. I am happy the way I am.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9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9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A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9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TPYD1 - 1.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All in all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, I am glad I am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A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A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B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A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TPYD1 - 2. When I am an adult,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I'm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sure I will have a good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A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A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B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B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TPYD1 - 1. Helping to make the world a better place to live in.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B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B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C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B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TPYD1 - 2. Giving time and money to make life better for other people.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C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C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D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C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TPYD1 - 3. Doing what I believe is right even if my friends make fun of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C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D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D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D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TPYD1 - 4. Accepting responsibility for my actions when I make a mistake or get in trouble.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D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D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E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D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TPYD1 - 1. Knowing a lot about people of other races.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E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E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F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E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TPYD1 - 2. Enjoying being with people who are of a different race than I am.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E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F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6F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F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TPYD1 - 1. When I see someone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being taken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advantage of, I want to help them.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F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6F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0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6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6F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TPYD1 - 2. It bothers me when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bad things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happen to any person.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0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0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1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0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TPYD1 - 3. I feel sorry for other people who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have what I have.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0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1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1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1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TPYD1 - 4. When I see someone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being picked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on, I feel sorry for them.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1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1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2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2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TPYD1 - 5. It makes me sad to see a person who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have friends.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2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2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3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2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TPYD1 - 6. When I see another person who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hurt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or upset, I feel sorry for them.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2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3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3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3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TPYD1 - 1. I get a lot of encouragement at my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3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3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4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4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TPYD1 - 2. Teachers at my school push me to be the best I can be.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4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4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5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4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TPYD1 - 3. I have lots of good conversations with my parents.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5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5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6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5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TPYD1 - 4. In my family I feel useful and important.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5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5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6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6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TPYD1 - 5. Adults in my town or city make me feel important.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6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6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7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TCONN62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6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TPYD1 - 6. Adults in my town or city listen to what I have to say.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7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7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8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7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TPYD1 - 7.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 feel my friends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are good friends.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7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8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8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8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TPYD1 - 8. My friends care about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8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8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9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8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TACST1 - 1.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hard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understanding others when they speak English.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9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9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A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9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TACST1 - 2.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hard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understanding others when they speak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9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A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A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A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TACST1 - 3. I feel pressure to learn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A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A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B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A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TACST1 - 4. It bothers me that I speak English with an accent.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B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B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C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B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TACST1 - 5. Since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speak English well, people have treated me rudely or unfairly.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B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C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C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C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TACST1 - 6.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been discriminated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against because I have difficulty speaking English.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C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C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D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D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TACST1 - 7.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speak English or don't speak it well.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D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D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E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D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TACST1 - 8.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speak Spanish or don't speak it well.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D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E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E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E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TACST1 - 9. I feel pressure to learn English.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E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E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7F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F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TACST1 - 10. I feel uncomfortable being around people who only speak English.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F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7F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0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7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F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TACST1 - 11. I feel uncomfortable being around people who only speak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7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0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0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1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0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TACST1 - 12. It bothers me when people assume that I speak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0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0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1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1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TACST1 - 13. Since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speak Spanish well, people have treated me rudely or unfairly.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1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1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2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1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TACST1 - 14.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been discriminated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against because I have difficulty speaking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2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2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3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2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TACST1 - 15. It bothers me when people pressure me to assimilate to the American ways of doing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2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3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3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3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TACST1 - 16. It bothers me when people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respect my Mexican/Latino values (e.g., family).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3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3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4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3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TACST1 - 17. Because of my cultural background,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hard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fitting in with Americans.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4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4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5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4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TACST1 - 18.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feel accepted by Americans.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4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5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5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5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TACST1 - 19. I have had conflicts with others because I prefer American customs (e.g., celebrating Halloween, Thanksgiving) over Mexican/Latino ones (e.g., celebrating Dia de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los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Muertos,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Quinceañeras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).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5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5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6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5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TACST1 - 20. People look down upon me if I practice Mexican/Latino customs.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6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6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7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6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TACST1 - 21. People look down upon me if I practice American customs.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6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7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7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TACST222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7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TACST1 - 22. I feel uncomfortable when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have to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choose between Mexican/Latino and American ways of doing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7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7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8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8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TACST1 - 23. I feel uncomfortable because my family does not know Mexican/Latino ways of doing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8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8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9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8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TACST1 - 24. I feel uncomfortable when others expect me to know American ways of doing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8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9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9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9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TACST1 - 25. I feel uncomfortable when others expect me to know Mexican/Latino ways of doing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9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9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A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TCEN012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A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TEI - 1.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strong sense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of belonging to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A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A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B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TPRI012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A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- 2. I feel good about being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B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B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C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TPUB012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B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TEI - 3. Overall, my ethnic group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considered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good by others.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B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B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C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TPRI022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C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- 4. I am happy that I am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C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C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D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TCEN022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C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- 5. I have a strong attachment to other people in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D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D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E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TPUB022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D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- 6. In general, others respect members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D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E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E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TCEN032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E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- 7. In general, being a member of my ethnic group is an important part of my self-image.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E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E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8F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TPUB032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E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- 8. In general, other groups view my ethnic group in a positive manner.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F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8F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0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8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TCEN042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F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- 9. Being a member of my ethnic group is an important reflection of who I am.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F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8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0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0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TPRI032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0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- 10. I feel that my ethnic group has made valuable contributions to this society.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0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0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1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TPUB042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0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- 11. Society views members of my ethnic group as an asset.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Society views members of my ethnic group as valuable.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1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1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2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TPRI042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1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- 12. I am proud to be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1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2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2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2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TFAM1 - 13. Parents should teach their children that the family always comes first.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2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2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3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TFAMO012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3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TFAM1 - 14. Children should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taught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that it is their duty to care for their parents when their parents get old.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3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3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4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TFAMR012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3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TFAM1 - 15. Children should always do things to make their parents happy.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3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4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4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4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TFAM1 - 16. Family provides a sense of security because they will always be there for you.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4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4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5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TFAMO022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5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TFAM1 - 17. If a relative is having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hard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financially, you should help them out if you can.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5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5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6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TFAMR022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5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TFAM1 - 18. When it comes to important decisions, the family should seek advice from close relatives.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6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6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7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6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TFAM1 - 19. It is always important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united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as a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6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6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7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TFAMO032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7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TFAM1 - 20. A person should share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home with relatives if they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need a place to stay.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7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7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8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7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TFAM1 - 21. It is important to have close relationships with aunts/uncles, grandparents, and cousins.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8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8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9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TFAMO042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8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TFAM1 - 22. Older kids should take care of and be role models for their younger brothers and sisters.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8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9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9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TFAMR032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9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999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TFAM1 - 23. Children should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taught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to always be good because they represent the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9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9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A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9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TFAM1 - 24. Holidays and celebrations are important because the whole family comes together.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A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A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B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TFAMO052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A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TFAM1 - 25. Parents should be willing to make great sacrifices to make sure their children have a better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A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B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B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TFAMR042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B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TFAM1 - 26. A person should always think about their family when making important decisions.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B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B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C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B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TFAM1 - 27. It is important for family members to show their love and affection to one another.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C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C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D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TFAMR052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C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TFAM1 - 28. It is important to work and do your best because your work reflects on the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C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D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D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TMMOD12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D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TMOD1/TDID1 - 1. My mother gives me advice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D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D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E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TMMOD22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E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TMOD1/TDID1 - 2. My mother sets an example for how I should behave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E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E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F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TMMOD32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E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TMOD1/TDID1 - 3. My mother tells me how I should behave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particular education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situations.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E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F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9F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9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TMMOD42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F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TMOD1/TDID1 - 4. My mother is a role model for how I should act with respect to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F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9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9F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0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TMDID12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0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TMOD1/TDID1 - 5. I try to have educational experiences that are different from my mother's.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0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0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1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TMDID22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0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TMOD1/TDID1 - 6. I have learned from watching my mother's educational experiences what I should not do.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I have learned what not to do by watching my mother's educational experiences.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1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1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2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TMDID32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1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TMOD1/TDID1 - 7. My mother's educational decisions are not a good example for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1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1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2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TMDID42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2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TMOD1/TDID1 - 8. I have learned from my mother's mistakes in education to do things differently.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I have learned to do things differently based on my mother's mistakes in education.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2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2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3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TDMOD12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2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TMOD1/TDID1 - 9. My father gives me advice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3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3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4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TDMOD22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3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TMOD1/TDID1 - 10. My father sets an example for how I should behave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3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4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4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TDMOD32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4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TMOD1/TDID1 - 11. My father tells me how I should behave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particular education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situations.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4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4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5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TDMOD42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4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TMOD1/TDID1 - 12. My father is a role model for how I should act with respect to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5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5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6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TDDID12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5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TMOD1/TDID1 - 13. I try to have educational experiences that are different from my father's.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5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6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6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TDDID22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6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TMOD1/TDID1 - 14. I have learned from watching my father's educational experiences what I should not do.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I have learned what not to do by watching my father's educational experiences.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6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6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7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TDDID32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6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TMOD1/TDID1 - 15. My father's educational decisions are not a good example for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7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7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8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TDDID42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7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TMOD1/TDID1 - 16. I have learned from my father's mistakes in education to do things differently.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I have learned to do things differently based on my father's mistakes in education.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7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8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8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TFMOD12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8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TMOD1/TDID1 - 17. My close friends give me advice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8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8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9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TFMOD22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9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TMOD1/TDID1 - 18. My close friends set an example for how I should behave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9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9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A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TFMOD32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9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TMOD1/TDID1 - 19. My close friends tell me how I should behave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particular education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situations.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9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A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A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TFMOD42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A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TMOD1/TDID1 - 20. My close friends are a role model for how I should act with respect to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A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A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B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TFDID12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TMOD1/TDID1 - 21. I try to have educational experiences that are different from my close friends'.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B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C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TFDID22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TMOD1/TDID1 - 22. I have learned from watching my close friends' educational experiences what I should not do.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I have learned what not to do by watching my close friends' educational experiences.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C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D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TFDID32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TMOD1/TDID1 - 23. My close friends' educational decisions are not a good example for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C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D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TFDID42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TMOD1/TDID1 - 24. I have learned from my close friends' mistakes in education to do things differently.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I have learned to do things differently based on my close friends' mistakes in education.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D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E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TCOPE1 - 1. When you had a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problem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you told yourself that you could handle this problem.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E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F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TCOPE1 - 2. You did something to make things better.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F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AF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TCOPE1 - 3. You told yourself that things would get better.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AF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0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A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A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TCOPE1 - 4. You tried to notice or think about only the good things in your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0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1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TCOPE052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TCOPE1 - 5. You told yourself that it would be OK.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1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1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TCOPE1 - 6. You tried to understand it better by thinking more about it.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1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2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TCOPE1 - 7. You thought about which things are best to do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handle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the problem.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2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3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TCOPE1 - 8. You told yourself you could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handle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whatever happens.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3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3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TCOPE1 - 9. You did something to solve the problem.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3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4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TCOPE102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TCOPE1 - 10. You thought about what you could learn from the problem.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4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5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TCOPE112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TCOPE1 - 11. You thought about what you needed to know so you could solve the problem.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5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5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TCOPE122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TCOPE1 - 12. You reminded yourself about all the things you have going for you.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5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6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TSCHB012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TSCHB1 - 1. I am happy to be at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6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7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TSCHB022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TSCHB1 - 2. I feel close to others at my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7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8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TSCHB032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TSCHB1 - 3. I feel safe at my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7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8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TSCHB042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TSCHB1 - 4. I feel like I am a part of my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8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9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TAIDS1 - 1. In general, doing well in my science class is important to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9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A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9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TAIDS1 - 2. I fit in with other students in my science class.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9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A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A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A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TAIDS1 - 3. Others see me as someone who enjoys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A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A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B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A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TAIDS1 - 4.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 think I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am a good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B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B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C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B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TAIDS1 - 5. I feel like I belong in a science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B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C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C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C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TAIDS1 - 6. I am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C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C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D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C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TAIDS1 - 7. I have made many friends who enjoy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D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D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E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D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TAIDS1 - 7A. I identify as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D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E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E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E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TAIDS1 - 8. Being [QID139-ChoiceTextEntryValue] is important to me as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E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E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BF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F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TAIDS1 - 9. I feel like I fit in more in science class when there are other students who are [QID139-ChoiceTextEntryValue].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F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BF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0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B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F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TAIDS1 - 10. I plan to have a job working with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BF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0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0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0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TAIDS1 - 11. I know what I need to do to work with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0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0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1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1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TAIDS1 - 12. I will work as hard as needed to get a job in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1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1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2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1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TAIDS1 - 13. I think a science job will make me happy.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2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2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3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2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TAIDS1 - 14.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 feel that I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am doing what I need to do to get a science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2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2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3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3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TAIDS1 - 15.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definitely want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 job for myself in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3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3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4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3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TAIDS1 - 16. Learning and working with science would be the best choice for my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4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4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5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TAIDM012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4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TAIDM1 - 17. In general, doing well in my math class is important to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4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5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5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5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TAIDM1 - 18. I fit in with other students in my math class.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5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5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6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5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TAIDM1 - 19. Others see me as someone who enjoys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6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6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7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6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TAIDM1 - 20.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 think I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am a good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6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7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7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7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TAIDM1 - 21. I feel like I belong in a math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7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7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8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7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TAIDM1 - 22. I am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8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8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9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8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TAIDM1 - 23. I have made many friends who enjoy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8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9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9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9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TAIDM1 - 23A. I identify as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9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9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A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A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TAIDM1 - 24. Being [QID139-ChoiceTextEntryValue] is important to me as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A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A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B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A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TAIDM1 - 25. I feel like I fit in more in math class when there are other students who are [QID139-ChoiceTextEntryValue].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A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B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B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B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TAIDM1 - 26. I plan to have a job working with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B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B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C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C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TAIDM1 - 27. I know what I need to do to work with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C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C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D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C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TAIDM1 - 28. I will work as hard as needed to get a job in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D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D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E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D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TAIDM1 - 29. I think a math job will make me happy.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D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D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E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E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TAIDM1 - 30.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 feel that I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am doing what I need to do to get a math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E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E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CF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E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TAIDM1 - 31.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definitely want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 job for myself in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F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CF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0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C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F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TAIDM1 - 32. Learning and working with math would be the best choice for my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F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C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0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0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0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TASE1 - 1. You are certain you can master the skills taught in school this year.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0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0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1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0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TASE1 - 2. You can do even the hardest schoolwork if you try.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1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1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2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1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TASE1 - 3. If you have enough time, you can do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good job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on all your schoolwork.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1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2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2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2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TASE1 - 4. No matter how hard you try, there is some schoolwork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you'll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never understand.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2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2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3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2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TASE1 - 5. You can do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almost all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the work in school if you don't give 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3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3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4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3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TASE1 - 6. Even if the schoolwork is hard, you can learn it.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3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4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4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4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TASE1 - 7. You are certain you can figure out how to do even the most difficult schoolwork.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4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4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5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TREAD012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5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TREAD1 - 1. For work or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5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5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6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TREAD022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5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TREAD1 - 2. For pleasure.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5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6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6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TREAD032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6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TREAD1 - 3. To keep up with current events.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6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6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7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TREAD042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7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TREAD1 - 4. To research specific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topics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you're interested in.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7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7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8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7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TRATT1 - 1. How do you feel about reading news online for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8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8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9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8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TRATT1 - 2. How do you feel about reading online for a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8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8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9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TRATT032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9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TRATT1 - 3. How do you feel about reading a book online for a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9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9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A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9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TRATT1 - 4. How do you feel about looking up information online for a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A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A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B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A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TRATT1 - 5. How do you feel about working on an internet project with classmates?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A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B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B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B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TRATT1 - 6. How do you feel about reading anything printed (books, magazines, comic books,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etc.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)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B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B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C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B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TRATT1 - 7. How do you feel about reading a book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C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C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D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C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TRATT1 - 8. How do you feel about talking with friends about something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you've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been reading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C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D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D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D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TRATT1 - 9. How do you feel about getting a book or a magazine for a present?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D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D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E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D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TRATT1 - 10. How do you feel about reading a book for fun on a rainy Saturday?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E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E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F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E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TRATT1 - 11. How do you feel about doing research using encyclopedias (or other books) for a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E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F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DF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F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TRATT1 - 12. How do you feel about reading a textbook?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F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D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DF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0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D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0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TRATT1 - 13. How do you feel about using a dictionary for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0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0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1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0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TRATT1 - 14. How do you feel about reading a newspaper or a magazine for a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0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1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1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1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TRATT1 - 15. How do you feel about reading a novel for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1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1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2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2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TRATT1 - 16. How do you feel about instant messaging or e-mailing friends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2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2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3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2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TRATT1 - 17. How do you feel about texting friends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3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3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4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3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TRATT1 - 18. How do you feel about being on social media like Instagram or Snapchat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3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3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4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TEDV012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4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TEDV1 - 1. Going to college is necessary for a good future.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4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4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5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TEDV022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4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TEDV1 - 2. Doing well in school is the best way to succeed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5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5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6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TEDV032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5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TEDV1 - 3. People need to get good grades in school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order to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get a good job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5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6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6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TEDV042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6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TEDV1 - 4. It is important to do well in school to earn a good living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6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6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7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TEDV052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6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TEDV1 - 5. Doing well in school is the best way to get ahead in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7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7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8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TINTL2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7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Interview language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7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8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8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TINST052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8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Is Mom available?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8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8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9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TINST062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8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Is dad available?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9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9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A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tdis2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9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TeenSchoolDistrict</w:t>
            </w:r>
            <w:proofErr w:type="spellEnd"/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9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A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A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tyear2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A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Year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A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A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B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t2data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B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B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B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C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mstart2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B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Start Date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B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C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C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mend2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C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End Date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C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C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D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mfinsh2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D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Finished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D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D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E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MINTID2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D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Interviewer ID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E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E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F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MCONS2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E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 Verbal Consent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E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E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EF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MRT2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F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What is your relationship with teen?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F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EF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0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E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MRT2_TEXT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F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What is your relationship with teen? - Other Caregiver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E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0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0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1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MHEAR2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0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How did you hear about us?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0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1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1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MHEAR2_6_TEXT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1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How did you hear about us? - Other (please list):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1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1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2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MS2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1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What school does teen attend?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2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2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3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MS2_TEXT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2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What school does teen attend? - Other (please list):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2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3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3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MSPED2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3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 your child currently receive special education services?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3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3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4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MSPEDY2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3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If YES: What services does your child receive?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4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4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5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MSPEDY2_TEXT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4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If YES: What services does your child receive? - Other (please list)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4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5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5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MDOB2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5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Birthday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5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5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6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MBI2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6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Bilingual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6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6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7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MBILANG2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6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Fluent Languages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6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7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7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MBORN2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7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Country of origin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7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7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8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MTFBORN2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8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Teen's biological father country of origin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8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8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9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MMOMB2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8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In what country was your mother born?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9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9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A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MDADB2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9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In what country was your father born?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9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9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A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MTEENB2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A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In what country was teen born?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A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A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B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METNY2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A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Ethnicity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B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C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MTETNY2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B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Teen's ethnicity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C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C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MLTEEN2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C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Currently living with teen?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C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D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MLDAD2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C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Is teen living with biological father?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D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E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MLODAD2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D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Mom: Is teen living with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Other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father?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E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E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MMA2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E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Marital Status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E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BFF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MEDU2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E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Education Level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BFF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0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BF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MINCOME2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F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Family Monthly Salary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BF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0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0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MINCOME2_TEXT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0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Family Monthly Salary - Monthly Salary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0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1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MFOOD2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1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MFOOD2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1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2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MMED2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1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MMED2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2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2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MEITC2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2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MEITC2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2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3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MTANF2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3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MTANF2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3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4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MHSTART2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3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MHSTART2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4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5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MNONE2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4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MNONE2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4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5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MNUMCH2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5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Number of Children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5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6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MNUMHOU2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5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Mom: Number in household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6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7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MCEN012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6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MEI1 - 1.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strong sense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of belonging to my ethnic group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7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7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MPRI012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7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MEI1 - 2. I feel good about being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7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8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MPUB012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7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MEI1 - 3. Overall, my ethnic group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considered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good by others.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8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9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MPRI022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8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MEI1 - 4. I am happy that I am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9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9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MCEN022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9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MEI1 - 5. I have a strong attachment to other people in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9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9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A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MPUB022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9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MEI1 - 6. In general, others respect members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A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A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B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MCEN032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A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MEI1 - 7. In general, being a member of my ethnic group is an important part of my self-image.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A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B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B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MPUB032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MEI1 - 8. In general, other groups view my ethnic group in a positive manner.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B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B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C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MCEN042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MEI1 - 9. Being a member of my ethnic group is an important reflection of who I am.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C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C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D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MPRI032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MEI1 - 10. I feel that my ethnic group has made valuable contributions to this society.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C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D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D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MPUB042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MEI1 - 11. Society views members of my ethnic group as an asset.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Society views members of my ethnic group as valuable.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D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D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E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MPRI042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MEI1 - 12. I am proud to be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E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E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0F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MEDV12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MEDV1 - 1. Going to college is necessary for a good future.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F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F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0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0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MEDV22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MEDV1 - 2. Doing well in school is the best way to succeed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F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0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0F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0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MEDV32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MEDV1 - 3. People need to get good grades in school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order to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get a good job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0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0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1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MEDV42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MEDV1 - 4. It is important to do well in school to earn a good living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1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1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2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MEDV52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MEDV1 - 5. Doing well in school is the best way to get ahead in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1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2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2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MFAMS012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MFAMI1 - 1. Parents should teach their children that the family always comes first.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2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2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3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MFAMO012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MFAMI1 - 2. Children should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taught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that it is their duty to care for their parents when their parents get old.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3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3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4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MFAMR012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MFAMI1 - 3. Children should always do things to make their parents happy.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3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4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4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MFAMS022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MFAMI1 - 4. Family provides a sense of security because they will always be there for you.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4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4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5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MFAMO022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MFAMI1 - 5. If a relative is having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hard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financially, you should help them out if you can.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5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5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6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MFAMR022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MFAMI1 - 6. When it comes to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important decisions, the family should seek advice from close relatives.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5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6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6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MFAMS032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MFAMI1 - 7. It is always important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united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as a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6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6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7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MFAMO032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MFAMI1 - 8. A person should share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home with relatives if they need a place to stay.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7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7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8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MFAMS042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MFAMI1 - 9. It is important to have close relationships with aunts/uncles, grandparents and cousins.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7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8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8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MFAMO042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MFAMI1 - 10. Older kids should take care of and be role models for their younger brothers and sisters.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8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8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9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MFAMR032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MFAMI1 - 11. Children should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taught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to always be good because they represent the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9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9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A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MFAMS052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9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MFAMI1 - 12. Holidays and celebrations are important because the whole family comes together.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A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A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B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MFAMO052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A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MFAMI1 - 13. Parents should be willing to make great sacrifices to make sure their children have a better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A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A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B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MFAMR042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B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MFAMI1 - 14. A person should always think about their family when making important decisions.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B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B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C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MFAMS062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B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MFAMI1 - 15. It is important for family members to show their love and affection to one another.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C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C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D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MFAMR052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C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MFAMI1 - 16. It is important to work and do your best because your work reflects on the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C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D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D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D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MTEXT1/MTINT1 - 1. Has no respect for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D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D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E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D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MTEXT1/MTINT1 - 2.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follow rules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E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E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F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E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MTEXT1/MTINT1 - 3. Is sad, unhappy, or feels down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E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F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1F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F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MTEXT1/MTINT1 - 4. Is easily worried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F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1F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0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1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1F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MTEXT1/MTINT1 - 5. Is mean or cruel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0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0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1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0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MTEXT1/MTINT1 - 6. Steals from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0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1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1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1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MTEXT1/MTINT1 - 7. Fights a lot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1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1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2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2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MTEXT1/MTINT1 - 8. Loses temper or throws tantrums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2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2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3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2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MTEXT1/MTINT1 - 9. Disobeys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2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3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3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3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MTEXT1/MTINT1 - 10. Curses or swears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3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3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4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4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MTEXT1/MTINT1 - 11. Is afraid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might do something bad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4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4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5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4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MTEXT1/MTINT1 - 12. Is uncomfortable with attention from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5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5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6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5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MTEXT1/MTINT1 - 13. Says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is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not loved by anyone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5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5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6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6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MTEXT1/MTINT1 - 14. Thinks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is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worthless or second-rate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6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6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7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6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MTEXT1/MTINT1 - 15. Talks more than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should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7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7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8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7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MTEXT1/MTINT1 - 16. Hangs out with troublemakers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7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8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8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8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MTEXT1/MTINT1 - 17. Has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headaches without medical reason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8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8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9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8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MTEXT1/MTINT1 - 18. Cheats or lies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9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9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A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9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MTEXT1/MTINT1 - 19. Is overly anxious or afraid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9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A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A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A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MTEXT1/MTINT1 - 20. Blames him/herself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A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A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B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A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MTEXT1/MTINT1 - 21. Feels tired a lot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B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B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C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B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MTEXT1/MTINT1 - 22. Has pains without medical reason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B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C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C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C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MTEXT1/MTINT1 - 23. Keeps to him/herself a lot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C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C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D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D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MTEXT1/MTINT1 - 24. Feels sick without medical reason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D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D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E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D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MTEXT1/MTINT1 - 25. Lacks self-confidence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D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E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E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E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MTEXT1/MTINT1 - 26. Worries about health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E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E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2F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F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MTEXT1/MTINT1 - 27. Attacks or hits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F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2F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0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2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F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MTEXT1/MTINT1 - 28. Hesitates to speak up in groups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2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0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0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1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0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MTEXT1/MTINT1 - 29. Yells or screams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0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0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1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1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MTEXT1/MTINT1 - 30. Is quiet and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share thoughts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1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1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2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1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MTEXT1/MTINT1 - 31. Is unsure of self or easily embarrassed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2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2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3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2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MTEXT1/MTINT1 - 32. Is aggressive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2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3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3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3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MTEXT1/MTINT1 - 33. Has stomachaches without medical reason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3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3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4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3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MTEXT1/MTINT1 - 34. Stares into space or nothing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4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4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5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4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MTEXT1/MTINT1 - 35. Demands too much attention from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4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5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5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5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MTEXT1/MTINT1 - 36. Is irritable or stubborn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5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5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6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5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MTEXT1/MTINT1 - 37. Has sudden mood swings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6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6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7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6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MTEXT1/MTINT1 - 38.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feel guilty about bad behavior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6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7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7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7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MTEXT1/MTINT1 - 39. Is arrogant or over-bearing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7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7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8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8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MTEXT1/MTINT1 - 40. Teases or provokes other children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8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8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9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8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MTEXT1/MTINT1 - 41. Destroys other people's things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8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9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9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9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MTEXT1/MTINT1 - 42. Threatens or frightens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9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9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A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A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MTEXT1/MTINT1 - 43. Argues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A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A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B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A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MTEXT1/MTINT1 - 44. Moves slowly or lacks energy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B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B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C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B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MTEXT1/MTINT1 - 45. Says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feels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lonely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B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B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C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C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MTEXT1/MTINT1 - 46. Is overly loud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C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C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D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C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MTEXT1/MTINT1 - 47.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withdrawn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and keeps apart from people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D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D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E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D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MTEXT1/MTINT1 - 48. Cries or appears tearful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D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E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E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E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MWARM1 - 1. I make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feel better after talking over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worries.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E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E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3F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MWARM022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E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MWARM1 - 2. I change the subject whenever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something to say.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F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3F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0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3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F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MWARM1 - 3. I see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]'s good points more than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faults.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F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3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0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0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0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MWARM1 - 4. I finish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]'s sentences whenever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talks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0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0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1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0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MWARM1 - 5. I speak to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in a warm and friendly voice.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1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1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2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1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MWARM1 - 6. I often interrupt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1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2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2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MWARM072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2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MWARM1 - 7. I understand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]'s problems and worries.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2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2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3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MWARM082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3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MWARM1 - 8. I act like I know what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is thinking or feeling.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3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3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4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MWARM092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3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MWARM1 - 9.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am able to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make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feel better when he/she is upset.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3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4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4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MWARM102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4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MWARM1 - 10. I would like to be able to tell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how to feel or think about things all the time.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4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4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5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MWARM112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5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MWARM1 - 11. I cheer up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when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is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sad.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5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5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6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MWARM122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5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MWARM1 - 12. I am always trying to change how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feels or thinks about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6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6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7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MWARM132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6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MWARM1 - 13.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good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with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6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6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7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MWARM142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7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MWARM1 - 14. I blame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for other family members' problems.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7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7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8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MWARM152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7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MWARM1 - 15. I tell or show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that I like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him/her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just the way he/she is.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8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8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9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MWARM162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8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MWARM1 - 16. I bring up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]'s past mistakes when I criticize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him/her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8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9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9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MMOD12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9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MMOD1/MDID1 - 1. I give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advice with respect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9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9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A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MMOD22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9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MMOD1/MDID1 - 2. I set an example for how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should behave with respect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A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A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B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MMOD32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A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MMOD1/MDID1 - 3. I tell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how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should behave in particular education situations.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A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B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B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MMOD42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B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MMOD1/MDID1 - 4. I am a role model for how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should act with respect to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B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B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C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MDID12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B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MMOD1/MDID1 - 5.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tries to have educational experiences that are different from mine.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C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C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D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MDID22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C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MMOD1/MDID1 - 6.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has learned from watching my educational experiences what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should not do.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has learned what not to do by watching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my educational experiences.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C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D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D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MDID32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D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MMOD1/MDID1 - 7. My educational decisions are not a good example for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D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D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E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MDID42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E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MMOD1/MDID1 - 8.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learned from my mistakes in education to do things differently.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learned to do things differently based on my mistakes in education.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E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E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F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E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MAIDS1 - 1. In general, doing well in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science class is important to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E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F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4F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4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F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MAIDS1 - 2.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fits in with other students in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science class.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F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4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4F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0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0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MAIDS1 - 3. Others see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as someone who enjoys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0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0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1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0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MAIDS1 - 4. I think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is a good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1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1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2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1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MAIDS1 - 5. I feel like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belongs in a science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1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1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2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2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MAIDS1 - 6.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is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2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2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3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2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MAIDS1 - 7.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made many friends who enjoy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3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3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4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3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MAIDS1 - 8. Being [QID209-ChoiceTextEntryValue] is important to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as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3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4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4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MAIDS092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4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MAIDS1 - 9. I feel like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fits in more in science class when there are other students who are [QID209-ChoiceTextEntryValue].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4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4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5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4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MAIDM1 - 1. In general, doing well in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math class is important to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5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5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6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5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MAIDM1 - 2.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fits in with other students in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math class.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5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6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6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6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MAIDM1 - 3. Others see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as someone who enjoys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6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6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7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6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MAIDM1 - 4. I think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is a good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7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7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8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7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MAIDM1 - 5. I feel like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belongs in a math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7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8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8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8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MAIDM1 - 6.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is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8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8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9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9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MAIDM1 - 7.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made many friends who enjoy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9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9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A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9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MAIDM1 - 8. Being [QID209-ChoiceTextEntryValue] is important to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as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9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A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A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MAIDM092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A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MAIDM1 - 9. I feel like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fits in more in math class when there are other students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who are [QID209-ChoiceTextEntryValue].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A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A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B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MTREAD12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MTREAD1 - 1. For work or school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B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C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MTREAD22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MTREAD1 - 2. For pleasure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C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D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MTREAD32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MTREAD1 - 3. To keep up with current events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C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D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MTREAD42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MTREAD1 - 4. To research specific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topics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he/she is interested in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D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E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MINTL2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Interview Language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E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F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mdis2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TeenSchoolDistrict</w:t>
            </w:r>
            <w:proofErr w:type="spellEnd"/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F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5F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myear2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Year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5F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0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5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MQLan2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5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Q_Language</w:t>
            </w:r>
            <w:proofErr w:type="spellEnd"/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0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1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m2data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1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1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dstart2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Start Date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1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2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dend2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End Date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2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3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dfinsh2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Finished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3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3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DINTID2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Interviewer ID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3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4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DCONS2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verbal consent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4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5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DRT2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relationship with teen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5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5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DRT2_TEXT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relationship with teen - Other Caregiver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5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6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DHEAR2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how did you hear about us?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6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7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DS2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what school does teen attend?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7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8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DS2_TEXT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what school does teen attend? - Other (please list):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7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8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DSPED2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 your child currently receive special education services?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8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9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DSPEDY2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services does your child receive?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9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A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DDOB2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9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date of birth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9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A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A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DBI2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A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Bilingual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A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A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B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DBILANG2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A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Bilingual Languages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B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B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C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DBORN2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B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Country of birth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B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C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C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DTMBORN2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C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Teen's Mom Country of birth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C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C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D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DMOMB2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C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in what country was your mother born?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D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D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E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DDADB2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D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in what country was your father born?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D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E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E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DTEENB2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E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In what country was teen born?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E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E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6F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DETNY2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F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Ethnicity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F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6F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0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6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DTETNY2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F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Teen's ethnicity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6F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0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0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DLTEEN2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0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living with teen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0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0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1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DLMOM2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1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does teen live with biological mother?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1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1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2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DLOMOM2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1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Dad does teen live with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other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mom?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2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2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3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DMA2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2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Marital Status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2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2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3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DEDU2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3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Education Level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3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3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4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DINCOME2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3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Current Monthly Salary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4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4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5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DINCOME2_TEXT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4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Current Monthly Salary - Monthly Salary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4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5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5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DFOOD2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5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DFOOD2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5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5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6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DMED2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5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DMED2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6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6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7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DEITC2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6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DEITC2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6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7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7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DTANF2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7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DTANF2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7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7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8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DHSTART2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7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DHSTART2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8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8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9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DNONE2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8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 you currently receive any of the following? DNONE2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8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9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9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DNUMCH2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9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Number of Children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9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9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A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DNUMHOU2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A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Dad Number in Household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A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A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B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DCEN012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A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DEI1 - 1.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strong sense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of belonging to my ethnic group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A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B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B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DPRI012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B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DEI1 - 2. I feel good about being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B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B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C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DPUB012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C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DEI1 - 3. Overall, my ethnic group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considered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good by others.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C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C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D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DPRI022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C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DEI1 - 4. I am happy that I am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D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D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E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DCEN022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D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DEI1 - 5. I have a strong attachment to other people in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D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D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E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DPUB022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E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DEI1 - 6. In general, others respect members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E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E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7F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DCEN032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E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DEI1 - 7. In general, being a member of my ethnic group is an important part of my self-image.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F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7F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0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7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DPUB032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F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DEI1 - 8. In general, other groups view my ethnic group in a positive manner.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F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7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0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0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DCEN042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0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DEI1 - 9. Being a member of my ethnic group is an important reflection of who I am.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0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0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1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DPRI032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0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DEI1 - 10. I feel that my ethnic group has made valuable contributions to this society.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1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1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2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DPUB042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1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DEI1 - 11. Society views members of my ethnic group as an asset.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Society views members of my ethnic group as valuable.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1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2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2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DPRI042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2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DEI1 - 12. I am proud to be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2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2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3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DEDV12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2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DEDV1 - 1. Going to college is necessary for a good future.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3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3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4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DEDV22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3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DEDV1 - 2. Doing well in school is the best way to succeed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3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4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4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DEDV32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4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DEDV1 - 3. People need to get good grades in school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order to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get a good job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4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4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5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DEDV42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5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DEDV1 - 4. It is important to do well in school to earn a good living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5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5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6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DEDV52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5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DEDV1 - 5. Doing well in school is the best way to get ahead in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5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6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6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DFAMS012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6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DFAMI1 - 1. Parents should teach their children that the family always comes first.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6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6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7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DFAMO012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7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DFAMI1 - 2. Children should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taught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that it is their duty to care for their parents when their parents get old.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7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7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8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DFAMR012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7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DFAMI1 - 3. Children should always do things to make their parents happy.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8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8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9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DFAMS022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8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DFAMI1 - 4. Family provides a sense of security because they will always be there for you.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8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8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9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DFAMO022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9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DFAMI1 - 5. If a relative is having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hard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financially, you should help them out if you can.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9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9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A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DFAMR022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9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DFAMI1 - 6. When it comes to important decisions, the family should seek advice from close relatives.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A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A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B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DFAMS032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A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DFAMI1 - 7. It is always important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united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as a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A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B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B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DFAMO032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B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DFAMI1 - 8. A person should share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home with relatives if they need a place to stay.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B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B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C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DFAMS042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B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DFAMI1 - 9. It is important to have close relationships with aunts/uncles, grandparents and cousins.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C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C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D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DFAMO042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C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DFAMI1 - 10. Older kids should take care of and be role models for their younger brothers and sisters.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C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D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D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DFAMR032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D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DFAMI1 - 11. Children should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taught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to always be good because they represent the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D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D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E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DFAMS052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D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DFAMI1 - 12. Holidays and celebrations are important because the whole family comes together.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E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E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F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DFAMO052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E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DFAMI1 - 13. Parents should be willing to make great sacrifices to make sure their children have a better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E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F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8F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DFAMR042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F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DFAMI1 - 14. A person should always think about their family when making important decisions.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F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8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8F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0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8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DFAMS062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0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DFAMI1 - 15. It is important for family members to show their love and affection to one another.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0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0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1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DFAMR052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0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DFAMI1 - 16. It is important to work and do your best because your work reflects on the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0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1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1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1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DTEXT1/DTINT1 - 1. Has no respect for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1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1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2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2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DTEXT1/DTINT1 - 2.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follow rules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2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2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3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2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DTEXT1/DTINT1 - 3. Is sad, unhappy, or feels down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3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3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4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3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DTEXT1/DTINT1 - 4. Is easily worried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3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3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4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4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DTEXT1/DTINT1 - 5. Is mean or cruel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4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4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5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4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DTEXT1/DTINT1 - 6. Steals from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5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5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6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5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DTEXT1/DTINT1 - 7. Fights a lot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5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6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6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6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DTEXT1/DTINT1 - 8. Loses temper or throws tantrums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6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6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7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6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DTEXT1/DTINT1 - 9. Disobeys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7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7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8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7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DTEXT1/DTINT1 - 10. Curses or swears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7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8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8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DTINT032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8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DTEXT1/DTINT1 - 11. Is afraid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might do something bad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8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8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9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8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DTEXT1/DTINT1 - 12. Is uncomfortable with attention from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9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9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A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9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DTEXT1/DTINT1 - 13. Says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is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not loved by anyone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9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A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A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A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DTEXT1/DTINT1 - 14. Thinks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is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worthless or second-rate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A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A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B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B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DTEXT1/DTINT1 - 15. Talks more than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should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B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B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C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B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DTEXT1/DTINT1 - 16. Hangs out with troublemakers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B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C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C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C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DTEXT1/DTINT1 - 17. Has headaches without medical reason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C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C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D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D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DTEXT1/DTINT1 - 18. Cheats or lies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D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D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E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D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DTEXT1/DTINT1 - 19. Is overly anxious or afraid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E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E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F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E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DTEXT1/DTINT1 - 20. Blames him/herself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E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E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9F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F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DTEXT1/DTINT1 - 21. Feels tired a lot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F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9F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0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9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F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DTEXT1/DTINT1 - 22. Has pains without medical reason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9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0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0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1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0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DTEXT1/DTINT1 - 23. Keeps to him/herself a lot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0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1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1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1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DTEXT1/DTINT1 - 24. Feels sick without medical reason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1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1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2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1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DTEXT1/DTINT1 - 25. Lacks self-confidence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2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2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3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2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DTEXT1/DTINT1 - 26. Worries about health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2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3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3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3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DTEXT1/DTINT1 - 27. Attacks or hits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3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3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4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3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DTEXT1/DTINT1 - 28. Hesitates to speak up in groups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4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4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5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4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DTEXT1/DTINT1 - 29. Yells or screams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4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5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5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5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DTEXT1/DTINT1 - 30. Is quiet and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share thoughts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5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5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6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6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DTEXT1/DTINT1 - 31. Is unsure of self or easily embarrassed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6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6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7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6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DTEXT1/DTINT1 - 32. Is aggressive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6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7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7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7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DTEXT1/DTINT1 - 33. Has stomachaches without medical reason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7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7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8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8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DTEXT1/DTINT1 - 34. Stares into space or nothing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8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8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9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8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DTEXT1/DTINT1 - 35. Demands too much attention from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9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9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A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9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DTEXT1/DTINT1 - 36. Is irritable or stubborn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9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9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A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A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DTEXT1/DTINT1 - 37. Has sudden mood swings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A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A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B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A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DTEXT1/DTINT1 - 38.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feel guilty about bad behavior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B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C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B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DTEXT1/DTINT1 - 39. Is arrogant or over-bearing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C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C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C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1399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DTEXT1/DTINT1 - 40. Teases or provokes other children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C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D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C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DTEXT1/DTINT1 - 41. Destroys other people's things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D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E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D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DTEXT1/DTINT1 - 42. Threatens or frightens others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E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E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E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DTEXT1/DTINT1 - 43. Argues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E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AF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DTINT212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E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DTEXT1/DTINT1 - 44. Moves slowly or lacks energy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AF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0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A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F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DTEXT1/DTINT1 - 45. Says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feels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lonely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A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0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0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0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DTEXT1/DTINT1 - 46. Is overly loud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0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1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1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DTEXT1/DTINT1 - 47.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withdrawn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and keeps apart from people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1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2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1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DTEXT1/DTINT1 - 48. Cries or appears tearful too much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2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2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2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DWARM1 - 1. I make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feel better after talking over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worries.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2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3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3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DWARM1 - 2. I change the subject whenever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something to say.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3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4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3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DWARM1 - 3. I see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]'s good points more than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faults.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4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5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4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DWARM1 - 4. I finish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]'s sentences whenever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talks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4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5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5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DWARM1 - 5. I speak to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in a warm and friendly voice.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5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6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5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DWARM1 - 6. I often interrupt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6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7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6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DWARM1 - 7. I understand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]'s problems and worries.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7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7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7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DWARM1 - 8. I act like I know what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is thinking or feeling.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7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8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DWARM092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7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DWARM1 - 9.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am able to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make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feel better when he/she is upset.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8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9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DWARM102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8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DWARM1 - 10. I would like to be able to tell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how to feel or think about things all the time.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9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9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DWARM112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9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DWARM1 - 11. I cheer up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when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 is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sad.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9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9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A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DWARM122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9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DWARM1 - 12. I am always trying to change how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feels or thinks about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A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A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B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DWARM132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A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DWARM1 - 13.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good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with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A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B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B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DWARM142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DWARM1 - 14. I blame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for other family members' problems.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B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B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C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DWARM152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DWARM1 - 15. I tell or show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that I like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him/her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just the way he/she is.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C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C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D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DWARM162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DWARM1 - 16. I bring up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]'s past mistakes when I criticize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him/her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C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D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D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DMOD12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DMOD1/DDID1 - 1. I give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advice with respect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D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D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E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DMOD22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DMOD1/DDID1 - 2. I set an example for how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should behave with respect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E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E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BF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DMOD32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DMOD1/DDID1 - 3. I tell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how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should behave in particular education situations.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F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F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0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B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DMOD42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DMOD1/DDID1 - 4. I am a role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model for how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should act with respect to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F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B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BF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0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DDID12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DMOD1/DDID1 - 5.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tries to have educational experiences that are different from mine.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0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0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1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DDID22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DMOD1/DDID1 - 6.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has learned from watching my educational experiences what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he/she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should not do.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learned what not to do by watching my educational experiences.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1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1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2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DDID32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DMOD1/DDID1 - 7. My educational decisions are not a good example for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1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2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2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DDID42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DMOD1/DDID1 - 8.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learned from my mistakes in education to do things differently.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learned to do things differently based on my mistakes in education.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2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2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3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DAIDS1 - 1. In general, doing well in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science class is important to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3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3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4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DAIDS1 - 2.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fits in with other students in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science class.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3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4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4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DAIDS1 - 3. Others see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as someone who enjoys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4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4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5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DAIDS1 - 4. I think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is a good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5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5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6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DAIDS1 - 5. I feel like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belongs in a science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5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6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6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DAIDS1 - 6.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is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6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6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7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DAIDS1 - 7.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made many friends who enjoy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7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7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8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DAIDS1 - 8. Being [QID209-ChoiceTextEntryValue] is important to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as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7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8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8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DAIDS092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DAIDS1 - 9. I feel like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fits in more in science class when there are other students who are [QID209-ChoiceTextEntryValue]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8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8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9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DAIDM1 - 1. In general, doing well in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math class is important to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9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9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A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9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DAIDM1 - 2.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] fits in with other students in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math class.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A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A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B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A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DAIDM1 - 3. Others see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as someone who enjoys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A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A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B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B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DAIDM1 - 4. I think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is a good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B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B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C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DAIDM052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B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DAIDM1 - 5. I feel like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belongs in a math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C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C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D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DAIDM062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C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DAIDM1 - 6.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is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C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D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D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DAIDM072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D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DAIDM1 - 7.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has made many friends who enjoy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D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D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E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DAIDM082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D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DAIDM1 - 8. Being [QID209-ChoiceTextEntryValue] is important to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as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E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E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F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DAIDM092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E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DAIDM1 - 9. I feel like [Field-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TeenFirstName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] fits in more in math class when there are other students who are [QID209-ChoiceTextEntryValue].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E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F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CF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DTREAD12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F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DTREAD1 - 1. For work or school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F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CF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0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C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DTREAD22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CF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DTREAD1 - 2. For pleasure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0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0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1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DTREAD32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0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DTREAD1 - 3. To keep up with current events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0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1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1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DTREAD42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1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DTREAD1 - 4. To research specific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topics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he/she is interested in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1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1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2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DINTL2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2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Interview Language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2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2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3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ddis2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2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 School District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2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3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3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dyear2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3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Year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3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3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4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DTETNY2_Top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4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DTETNY2 - Topics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4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4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5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d2data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4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5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5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6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Mom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5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5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F12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5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6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Teen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6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6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F12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6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7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Dad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6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7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F12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7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8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spellStart"/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FamComp</w:t>
            </w:r>
            <w:proofErr w:type="spellEnd"/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7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7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12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F12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8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8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f2data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8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8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8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9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T2AIDS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8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academic identity in science-W2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9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9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A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T2AIDM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9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academic identity in math-W2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9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A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A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T2AIDSc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A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academic identity commitment to science-W2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A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A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B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T2AIDMc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A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academic identity commitment to math-W2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B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B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C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T2EDV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B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educational values-W2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B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C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C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T2MMOD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C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modeling mother-W2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C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C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D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T2DMOD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D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modeling father-W2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D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D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E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T2FMOD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D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modeling peers-W2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D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E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E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T2MDID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E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deidentification mother-W2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E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E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DF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T2DDID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F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deidentification father-W2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F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DF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0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D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T2FDID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F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deidentification peers-W2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D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0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0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1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T2SCHB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0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school belonging-W2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0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0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1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1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1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1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2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T2ASE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1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academic self-efficacy-W2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2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2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3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T2READ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2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reading habits-W2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2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3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3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T2RATTap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3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attitude toward academic reading of print materials 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3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3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4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T2RATTad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3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attitude toward academic reading in digital settings 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4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4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5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T2RATTrp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4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attitude toward recreational reading of print materials 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4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5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5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T2RATTrd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5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attitude toward recreational reading in digital settings 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5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5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6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5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6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6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7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6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6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7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7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7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7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7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8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8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8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8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9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TCOMP52r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8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8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9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9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TCOMP62r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9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9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9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A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A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A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A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B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A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B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B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C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B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B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B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C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C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C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C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D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TCONN52r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C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D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D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E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TCONN62r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D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D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E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E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TCONN72r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E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E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E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EF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TCONN82r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E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F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EF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0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E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F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F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E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0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0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0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0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0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1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0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1499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1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1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2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1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1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2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2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TCONF52r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2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2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2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3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TCONF62r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3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3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3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4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TCHAR72r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3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3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4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4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TCHAR82r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4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4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4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5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T2CompA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5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Academic Competence 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5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5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6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T2CompS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5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Social Competence 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6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6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7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T2CompP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6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Physical Competence 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6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6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7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T2COM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7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competence-W2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7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7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8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T2ConfS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7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Confidence: Self-Worth 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8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8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9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T2ConfP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8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Confidence: Positive Identity 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8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9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9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T2ConfA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9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Confidence: Appearance 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9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9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A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T2CONF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9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confidence-W2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A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A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B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T2CharS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A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Character: Social Conscience 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A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B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B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T2CharD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B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Character: Values Diversity 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B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B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C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T2CharC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B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Character: Conduct Behavior 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C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C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D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T2CharP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C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Character: Personal Values 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C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D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D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T2Char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D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Character-W2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D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D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E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T2Care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E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Caring-W2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E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E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F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T2ConnF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E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Connection: Family-W2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E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F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CFF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CF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T2ConnN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F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Connection: Neighborhood-W2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F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CF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CFF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0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T2ConnS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0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Connection: School-W2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0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0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1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T2ConnP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0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Connection: Peer-W2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1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1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2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T2CONN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1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connection-W2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1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1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2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T2PYD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2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Total-W2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2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2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3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T2COPE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2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coping-W2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3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3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4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3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3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4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4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4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4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4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5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4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5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5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6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5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5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6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6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TACST052r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6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6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6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7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TACST062r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6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7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7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8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TACST072r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7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7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8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8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TACST082r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8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8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8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9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TACST092r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9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9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9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A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TACST102r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9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9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A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A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A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A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A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B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B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C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C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D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C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D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TACST152r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D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E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TACST162r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E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F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TACST172r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F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0F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TACST182r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0F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0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0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TACST192r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0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0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1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TACST202r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1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1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1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2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2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3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TACST232r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3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3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3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4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TACST252r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4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5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T2ACSep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Acculturative Stress: English Competency Pressure-W2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5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5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T2ACSsp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Acculturative Stress: Spanish Competency Pressure-W2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5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6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T2ACSbp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Acculturative Stress: Bicultural practices conflict-W2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6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7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T2ACSpar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Acculturative Stress: Revised Pressure to Acculturate-W2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7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8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T2ACSpa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Acculturative Stress: Original Pressure to Acculturate-W2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7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8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T2FAMS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familism support-W2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8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9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T2FAMR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familism referrent-W2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9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A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T2FAMO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9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familism obligation-W2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9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A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A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T2FAM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A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familism values-W2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A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A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B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T2CEN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A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ethnic identity centrality-W2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B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B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C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T2PRI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B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ethnic identity private regard-W2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B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C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C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T2PUB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C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ethnic identity public regard-W2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C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C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D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T2EIDT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C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ethnic identity total-W2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D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D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E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f2edu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D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Highest family level education - Phase 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D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E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1E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TGRDM2r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E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math grade-categorical-W2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E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-999.00</w:t>
            </w:r>
          </w:p>
        </w:tc>
      </w:tr>
      <w:tr w:rsidR="007E7E64" w:rsidRPr="002A2BF2" w14:paraId="6F24D1F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F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science grade-categorical-W2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F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1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-999.00</w:t>
            </w:r>
          </w:p>
        </w:tc>
      </w:tr>
      <w:tr w:rsidR="007E7E64" w:rsidRPr="002A2BF2" w14:paraId="6F24D20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1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TGRDSS2r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F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social studies grade-categorical-W2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1F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-999.00</w:t>
            </w:r>
          </w:p>
        </w:tc>
      </w:tr>
      <w:tr w:rsidR="007E7E64" w:rsidRPr="002A2BF2" w14:paraId="6F24D20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TGRDE2r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0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English grade-categorical-W2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0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-999.00</w:t>
            </w:r>
          </w:p>
        </w:tc>
      </w:tr>
      <w:tr w:rsidR="007E7E64" w:rsidRPr="002A2BF2" w14:paraId="6F24D21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T2GPA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1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Grade Point Average- 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1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1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2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D2EDV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1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educational values-W2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2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2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3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M2EDV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2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educational values-W2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2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2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3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D2MMOD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3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modeling-W2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3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3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4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D2MDID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3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deidentification-W2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4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4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5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M2MMOD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4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modeling-W2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4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5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5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M2MDID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5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deidentification-W2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5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5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6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5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6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6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7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6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6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7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7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7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7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7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8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7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8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8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9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DTEXT052r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8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8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9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9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DTEXT062r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9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9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9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A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DTEXT072r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A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A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A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B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DTEXT082r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A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A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B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B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DTEXT092r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B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B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B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C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DTEXT102r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C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C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C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D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C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D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D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E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D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D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D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E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E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E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E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2F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E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F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2F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0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2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DTEXT152r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F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F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2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0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0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DTEXT162r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0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0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0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1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DTEXT172r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0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1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1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2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DTEXT182r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1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1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2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2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DTEXT192r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2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2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2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3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DTEXT202r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2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3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3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4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3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3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4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4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4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4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4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5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5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5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5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6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DTEXT242r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5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5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6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6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6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6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6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7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7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7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7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8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7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8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8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9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8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8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8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9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DTINT052r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9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9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9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A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DTINT062r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9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A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A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B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DTINT072r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A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A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B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B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DTINT082r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B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B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B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C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DTINT092r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B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C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C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D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DTINT102r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C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C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D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D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D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D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D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E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D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E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E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F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E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E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F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3F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F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F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3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3F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0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3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DTINT152r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0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0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0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1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DTINT162r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0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0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1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1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DTINT172r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1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1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1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2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DTINT182r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2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2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2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3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DTINT192r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2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3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3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4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DTINT202r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3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3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3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4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4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4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4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5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4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5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5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6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DTINT232r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5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5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6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6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DTINT242r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6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6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6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7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6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7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7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8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7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7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8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8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8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8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8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9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8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9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9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A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MTEXT052r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9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9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A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A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MTEXT062r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A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A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A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B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MTEXT072r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B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B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B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C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MTEXT082r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B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B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C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C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MTEXT092r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C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C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C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D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MTEXT102r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D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D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D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E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D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E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E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F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E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E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E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4F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F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F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4F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0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4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F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4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0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0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1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MTEXT152r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0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0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1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1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MTEXT162r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1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1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1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2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MTEXT172r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1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2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2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3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MTEXT182r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2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2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3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3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MTEXT192r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3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3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3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4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MTEXT202r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3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4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4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5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4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4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5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5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5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5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5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6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6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6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6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7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MTEXT242r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6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6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7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7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7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7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7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8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8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8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8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9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8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9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9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A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9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9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9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A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MTINT052r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A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A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A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B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MTINT062r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A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B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C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MTINT072r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B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C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C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MTINT082r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C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C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D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MTINT092r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C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D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E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MTINT102r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D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E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E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E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E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5F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E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5F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0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5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MTINT132r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F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5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0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0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0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0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1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MTINT152r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1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1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2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MTINT162r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1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2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2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MTINT172r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2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2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3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MTINT182r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3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3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4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MTINT192r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3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4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5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MTINT202r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4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4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5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MTINT212r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5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5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6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MTINT222r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5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6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7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MTINT232r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6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7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7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MTINT242r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7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7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8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7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Youth externalizing (sum)-W2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8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9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D2TINT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8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Youth internalizing (sum)-W2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9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9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M2TEXT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9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Youth externalizing (sum)-W2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9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9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A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M2TINT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9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Youth internalizing (sum)-W2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A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A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B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D2FAMS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A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familism support-W2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A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B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B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D2FAMR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familism referrent-W2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B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B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C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D2FAMO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familism obligation-W2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C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C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D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D2FAM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familism values-W2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C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D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D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M2FAMS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familism support-W2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D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D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E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M2FAMR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familism referrent-W2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E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E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6F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M2FAMO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familism obligation-W2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F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F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0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6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M2FAM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familism values-W2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F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6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6F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0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D2WARM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warmth-W2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0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0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1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M2WARM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warmth-W2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1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1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2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D2CEN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ethnic identity centrality-W2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1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2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2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D2PRI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ethnic identity private regard-W2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2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2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3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D2PUB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ethnic identity public regard-W2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3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3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4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D2EIDT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ethnic identity total-W2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3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4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4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M2CEN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ethnic identity centrality-W2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4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4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5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M2PRI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ethnic identity private regard-W2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5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5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6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M2PUB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ethnic identity public regard-W2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5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6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6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M2EIDT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ethnic identity total-W2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6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6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7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D2TREAD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Youth reading-W2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7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7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8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M2TREAD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Youth reading-W2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7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8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8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D2AIDS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academic identity in science-W2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8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8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9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D2AIDM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Father report of academic identity in math-W2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9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9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A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M2AIDS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9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academic identity in science-W2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A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A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B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M2AIDM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A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1699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Mother report of academic identity in math-W2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A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A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B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TGRADES1r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B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B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B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C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TGRADES2r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B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C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C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D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spellStart"/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TGENr</w:t>
            </w:r>
            <w:proofErr w:type="spellEnd"/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C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GENDER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C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D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D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proofErr w:type="spellStart"/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yfem</w:t>
            </w:r>
            <w:proofErr w:type="spellEnd"/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D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D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D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E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TMALES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D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E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E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F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F1DATA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E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E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F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7F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FAMID2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F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PHASE 3 SECOND FAMID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F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6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F5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7F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0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7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T3DATA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7F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PHASE 3 DATA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0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0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1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tfinsh3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0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Finished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0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1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1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tstart3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1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Start Date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1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1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2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tend3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2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End Date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2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2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3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TSTAT3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2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Response Type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2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3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3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TPROG3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3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Progress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3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3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4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TDUR3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4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Duration (in seconds)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4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4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5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TINTDT3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4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Recorded Date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5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DATETIME20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5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6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tintlan3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5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User Language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5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5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6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TASSENT3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6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Verbal Assent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6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6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7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TAGE3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6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Age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7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7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8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TGEN3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7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Gender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7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88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TGEN3T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8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Gender - Other (Please specify):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8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8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9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TBDAY3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8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DOB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9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9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A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TBA3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9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Are you bilingual?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9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A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A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TBALANG3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A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Fluent Languages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A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A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B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TBORN3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A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Where were you born?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B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B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C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THEAR3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B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How did you hear about us?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B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C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C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THEAR3T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C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How did you hear about us? - Other: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C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C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D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D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School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D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D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E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TS3T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D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School - Other (please list):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D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E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E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TDIST3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E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School district - Selected Choice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E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E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8F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TDIST3T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F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School district - Other (Please specify): - Text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F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8F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0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8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TSCSTP13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F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At some point after 8th grade, did you stop attending school?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8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0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0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1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TSCSTP23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0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When did you stop attending school?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0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0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1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TSCSTP33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1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For what reason did you stop attending school?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1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1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2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TSCSTP43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1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Have you attended school since you stopped going?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2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2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3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TSCSTP53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2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When did you go back to school?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2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3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3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TSCSTP63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3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Why did you go back to school?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3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3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4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TSCSTP73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3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Why have you not been back to school?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4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4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5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TSC93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4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school attended in the 9th grade-W3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4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95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TSC103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5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school attended in the 10th grade-W3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5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96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TSC113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5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school attended in the 11th grade-W3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6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97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TDISC93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6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what school districts were the schools you attended after 8th grade? - 9th grade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6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7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7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TDISC103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7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what school districts were the schools you attended after 8th grade? - 10th grade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7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7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8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TDISC113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8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what school districts were the schools you attended after 8th grade? - Other, specific grade and school district in text (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e.g.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11th, Round Rock ISD)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8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8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9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TETH3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8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Ethnicity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8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9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9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TEDASP3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9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How far would you like to go in school?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9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9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A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TEDTHK3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A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How far do you really think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you'll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go in school?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A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A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B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TGRADES3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A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What grades do you earn in school?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B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B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C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TGRDM3_1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B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TGRD1 - GRADE - Math - GRADE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B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B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C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TGRDS3_1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C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TGRD1 - GRADE - Science - GRADE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C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C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D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TGRDSS3_1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C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TGRD1 - GRADE - Social Studies - GRADE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D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D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E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TGRDE3_1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D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TGRD1 - GRADE - English (LA) - GRADE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D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E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E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TGRDM3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E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TGRD1 - What type of class is this? - Math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E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E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9F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E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TGRD1 - What type of class is this? - Science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F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9F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A0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9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TGRDSS3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F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TGRD1 - What type of class is this? - Social Studies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F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9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0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A0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TGRDE3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0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TGRD1 - What type of class is this? - English (LA)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0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0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A1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TPLANM3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0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plans to enroll in an honors/advanced math class next year?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1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1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A2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TPLANS3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1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plans to enroll in an honors/advanced science class next year?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1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2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A2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TPLANSS3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2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plans to enroll in an honors/advanced social studies class next year?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2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2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A3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TPLANE3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3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plans to enroll in an honors/advanced English/language arts class next year?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3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3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DA4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3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TPYD1 - 1. I am just as smart as others my age.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3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4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4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TPYD1 - 2. I have a lot of friends.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4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5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5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TPYD1 - 3. I could do well at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just about any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new athletic activity.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5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6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5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TPYD1 - 4. I do very well in my class work at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6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7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6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TPYD1 - 5. I am better than others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my age at sports.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6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7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7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TPYD1 - 6. I am happy with myself most of the time.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7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8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7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TPYD1 - 7. I am popular with others my age.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8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9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8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TPYD1 - 8. I am good looking.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8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9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TCHAR73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9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TPYD1 - 9. I hardly ever do things I know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shouldn't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do.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9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A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9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TPYD1 - 10. I really like the way I look.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A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B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TCHAR83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A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TPYD1 - 11. I usually act the way I am supposed to.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A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B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B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TPYD1 - 12. I am happy the way I am.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B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C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B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TPYD1 - 1.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All in all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, I am glad I am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C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D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C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TPYD1 - 2. When I am an adult,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I'm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sure I will have a good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C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D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D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TPYD1 - 1. Helping to make the world a better place to live in.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D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E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E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TPYD1 - 2. Giving time and money to make life better for other people.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E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F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E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TPYD1 - 3. Doing what I believe is right even if my friends make fun of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E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AF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A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F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TPYD1 - 4. Accepting responsibility for my actions when I make a mistake or get in trouble.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F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A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A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0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0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TPYD1 - 1. Knowing a lot about people of other races.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0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1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0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TPYD1 - 2. Enjoying being with people who are of a different race than I am.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1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2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1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TPYD1 - 1. When I see someone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being taken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advantage of, I want to help them.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1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2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2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TPYD1 - 2. It bothers me when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bad things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happen to any person.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2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3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2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TPYD1 - 3. I feel sorry for other people who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have what I have.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3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4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3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TPYD1 - 4. When I see someone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being picked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on, I feel sorry for them.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3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4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4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TPYD1 - 5. It makes me sad to see a person who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doesn't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have friends.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4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5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TCARE63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4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TPYD1 - 6. When I see another person who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hurt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or upset, I feel sorry for them.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5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6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5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TPYD1 - 1. I get a lot of encouragement at my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5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6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6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TPYD1 - 2. Teachers at my school push me to be the best I can be.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6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7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6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TPYD1 - 3. I have lots of good conversations with my parents.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7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8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7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TPYD1 - 4. In my family I feel useful and important.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7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8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8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TPYD1 - 5. Adults in my town or city make me feel important.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8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9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9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TPYD1 - 6. Adults in my town or city listen to what I have to say.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9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A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TCONN73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9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TPYD1 - 7.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 feel my friends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are good friends.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9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A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TCONN83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A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TPYD1 - 8. My friends care about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A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B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TACST1 - 1.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hard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understanding others when they speak English.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C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TACST023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TACST1 - 2.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hard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understanding others when they speak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D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TACST1 - 3. I feel pressure to learn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D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TACST1 - 4. It bothers me that I speak English with an accent.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E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TACST1 - 5. Since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speak English well, people have treated me rudely or unfairly.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F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TACST1 - 6.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been discriminated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against because I have difficulty speaking English.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BF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TACST073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1799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TACST1 - 7.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speak English or don't speak it well.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B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0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B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TACST083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B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TACST1 - 8.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speak Spanish or don't speak it well.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1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TACST093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TACST1 - 9. I feel pressure to learn English.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1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TACST103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TACST1 - 10. I feel uncomfortable being around people who only speak English.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2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TACST1 - 11. I feel uncomfortable being around people who only speak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3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TACST1 - 12. It bothers me when people assume that I speak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3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TACST1 - 13. Since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speak Spanish well, people have treated me rudely or unfairly.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4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TACST1 - 14.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been discriminated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against because I have difficulty speaking Spanish.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5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TACST1 - 15. It bothers me when people pressure me to assimilate to the American ways of doing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5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TACST1 - 16. It bothers me when people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respect my Mexican/Latino values (e.g., family).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6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TACST173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TACST1 - 17. Because of my cultural background,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hard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fitting in with Americans.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7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TACST183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TACST1 - 18.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don't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feel accepted by Americans.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8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TACST193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TACST1 - 19. I have had conflicts with others because I prefer American customs (e.g., celebrating Halloween, Thanksgiving) over Mexican/Latino ones (e.g., celebrating Dia de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los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Muertos, </w:t>
            </w:r>
            <w:proofErr w:type="spell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Quinceañeras</w:t>
            </w:r>
            <w:proofErr w:type="spell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).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8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TACST203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TACST1 - 20. People look down upon me if I practice Mexican/Latino customs.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9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TACST1 - 21. People look down upon me if I practice American customs.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A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9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TACST1 - 22. I feel uncomfortable when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have to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choose between Mexican/Latino and American ways of doing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9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A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A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TACST1 - 23. I feel uncomfortable because my family does not know Mexican/Latino ways of doing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A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B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A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TACST1 - 24. I feel uncomfortable when others expect me to know American ways of doing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B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C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TACST253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B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TACST1 - 25. I feel uncomfortable when others expect me to know Mexican/Latino ways of doing things.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B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C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TCEN013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C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TEI - 1. I 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strong sense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of belonging to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C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D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TPRI013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C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- 2. I feel good about being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D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E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TPUB013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D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TEI - 3. Overall, my ethnic group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is considered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good by others.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D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E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TPRI023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E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- 4. I am happy that I am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E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CF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TCEN023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F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- 5. I have a strong attachment to other people in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F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C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0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C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TPUB023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F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- 6. In general, others respect members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CF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0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TCEN033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0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- 7. In general, being a member of my ethnic group is an important part of my self-image.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0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1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TPUB033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1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- 8. In general, other groups view my ethnic group in a positive manner.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1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2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TCEN043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1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- 9. Being a member of my ethnic group is an important reflection of who I am.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2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3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TPRI033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2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- 10. I feel that my ethnic group has made valuable contributions to this society.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2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3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TPUB043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3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- 11. Society views members of my ethnic group as an asset.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Society views members of my ethnic group as valuable.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3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4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TPRI043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3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TEI - 12. I am proud to be a member of my ethnic group.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4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5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4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TFAM1 - 13. Parents should teach their children that the family always comes first.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4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5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TFAMO013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5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TFAM1 - 14. Children should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taught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that it is their duty to care for their parents when their parents get old.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5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6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TFAMR013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5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TFAM1 - 15. Children should always do things to make their parents happy.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6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7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6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TFAM1 - 16. Family provides a sense of security because they will always be there for you.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6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7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TFAMO023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7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TFAM1 - 17. If a relative is having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hard time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financially, you should help them out if you can.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7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8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TFAMR023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7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TFAM1 - 18. When it comes to important decisions, the family should seek advice from close relatives.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8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9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8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TFAM1 - 19. It is always important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united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as a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8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9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TFAMO033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9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TFAM1 - 20. A person should share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his/her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home with relatives if they need a place to stay.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9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A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A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TFAM1 - 21. It is important to have close relationships with aunts/uncles, grandparents, and cousins.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A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B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TFAMO043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A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TFAM1 - 22. Older kids should take care of and be role models for their younger brothers and sisters.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A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B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TFAMR033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B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TFAM1 - 23. Children should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be taught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to always be good because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they represent the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B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C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C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TFAM1 - 24. Holidays and celebrations are important because the whole family comes together.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C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D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TFAMO053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C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TFAM1 - 25. Parents should be willing to make great sacrifices to make sure their children have a better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D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E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TFAMR043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D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TFAM1 - 26. A person should always think about their family when making important decisions.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D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E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TFAMS063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E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TFAM1 - 27. It is important for family members to show their love and affection to one another.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E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DF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TFAMR053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E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TFAM1 - 28. It is important to work and do your best because your work reflects on the family.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F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D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0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D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TMMOD13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F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TMOD1/TDID1 - 1. My mother gives me advice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F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D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0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TMMOD23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0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TMOD1/TDID1 - 2. My mother sets an example for how I should behave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0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1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TMMOD33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0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TMOD1/TDID1 - 3. My mother tells me how I should behave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particular education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situations.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1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2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TMMOD43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1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TMOD1/TDID1 - 4. My mother is a role model for how I should act with respect to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1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2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TMDID13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2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TMOD1/TDID1 - 5. I try to have educational experiences that are different from my mother's.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2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3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TMDID23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2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TMOD1/TDID1 - 6. I have learned from watching my mother's educational experiences what I should not do.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I have learned what not to do by watching my mother's educational experiences.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3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4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TMDID33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3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TMOD1/TDID1 - 7. My mother's educational decisions are not a good example for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3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4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TMDID43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4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TMOD1/TDID1 - 8. I have learned from my mother's mistakes in education to do things differently.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I have learned to do things differently based on my mother's mistakes in education.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4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5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TDMOD13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5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TMOD1/TDID1 - 9. My father gives me advice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5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6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TDMOD23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5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TMOD1/TDID1 - 10. My father sets an example for how I should behave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5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6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TDMOD33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6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TMOD1/TDID1 - 11. My father tells me how I should behave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particular education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situations.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6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7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TDMOD43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7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TMOD1/TDID1 - 12. My father is a role model for how I should act with respect to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7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8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TDDID13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7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TMOD1/TDID1 - 13. I try to have educational experiences that are different from my father's.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8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9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TDDID23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8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TMOD1/TDID1 - 14. I have learned from watching my father's educational experiences what I should not do.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QXQ: I have learned what not to do by watching my father's educational experiences.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8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9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TDDID33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9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TMOD1/TDID1 - 15. My father's educational decisions are not a good example for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9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A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TDDID43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9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TMOD1/TDID1 - 16. I have learned from my father's mistakes in education to do things differently.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I have learned to do things differently based on my father's mistakes in education.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A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B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TFMOD13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A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TMOD1/TDID1 - 17. My close friends give me advice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A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B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TFMOD23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B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TMOD1/TDID1 - 18. My close friends set an example for how I should behave with respect to my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B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C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TFMOD33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B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TMOD1/TDID1 - 19. My close friends tell me how I should behave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particular education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situations.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C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D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TFMOD43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C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TMOD1/TDID1 - 20. My close friends are a role model for how I should act with respect to education.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C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D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TFDID13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D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TMOD1/TDID1 - 21. I try to have educational experiences that are different from my close friends'.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D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E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TFDID23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D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TMOD1/TDID1 - 22. I have learned from watching my close friends' educational experiences what I should not do.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I have learned what not to do by watching my close friends' educational experiences.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E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F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TFDID33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E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TMOD1/TDID1 - 23. My close friends' educational decisions are not a good example for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E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EF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TFDID43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F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TMOD1/TDID1 - 24. I have learned from my close friends' mistakes in education to do things differently.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  <w:t>QXQ: I have learned to do things differently based on my close friends' mistakes in education.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br/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F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E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E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0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E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0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TCOPE1 - 1. When you had a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problem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you told yourself that you could handle this problem.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0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1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0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TCOPE1 - 2. You did something to make things better.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0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1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1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TCOPE1 - 3. You told yourself that things would get better.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1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2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2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TCOPE1 - 4. You tried to notice or think about only the good things in your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2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3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2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TCOPE1 - 5. You told yourself that it would be OK.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3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4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3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TCOPE1 - 6. You tried to understand it better by thinking more about it.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3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4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TCOPE073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4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TCOPE1 - 7. You thought about which things are best to do to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handle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the problem.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4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5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TCOPE083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4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TCOPE1 - 8. You told yourself you could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handle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whatever happens.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5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6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TCOPE093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5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TCOPE1 - 9. You did something to solve the problem.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5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6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TCOPE103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6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TCOPE1 - 10. You thought about what you could learn from the problem.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6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7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TCOPE113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6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TCOPE1 - 11. You thought about what you needed to know so you could solve the problem.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7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8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TCOPE123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7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TCOPE1 - 12. You reminded yourself about all the things you have going for you.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7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8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TSCHB013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8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TSCHB1 - 1. I am happy to be at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8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9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TSCHB023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8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TSCHB1 - 2. I feel close to others at my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9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A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TSCHB033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9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TSCHB1 - 3. I feel safe at my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9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A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TSCHB043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A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TSCHB1 - 4. I feel like I am a part of my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A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B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B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TAIDS1 - 1. In general, doing well in my science class is important to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B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C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B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TAIDS1 - 2. I fit in with other students in my science class.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B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C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C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TAIDS1 - 3. Others see me as someone who enjoys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C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D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D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TAIDS1 - 4.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 think I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am a good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D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E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D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TAIDS1 - 5. I feel like I belong in a science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E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F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E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TAIDS1 - 6. I am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E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DFF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TAIDS073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F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TAIDS1 - 7. I have made many friends who enjoy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F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DF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0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DF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TAIDS103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F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TAIDS1 - 7A. I identify as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DF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0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1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TAIDS083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0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TAIDS1 - 8. Being [QID139-ChoiceTextEntryValue] is important to me as a science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0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1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TAIDS093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1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TAIDS1 - 9. I feel like I fit in more in science class when there are other students who are [QID139-ChoiceTextEntryValue].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1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2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1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TAIDS1 - 10. I plan to have a job working with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2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3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2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TAIDS1 - 11. I know what I need to do to work with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2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3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3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TAIDS1 - 12. I will work as hard as needed to get a job in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3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4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3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1899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TAIDS1 - 13. I think a science job will make me happy.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4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5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4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TAIDS1 - 14.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 feel that I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am doing what I need to do to get a science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4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5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5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TAIDS1 - 15.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definitely want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 job for myself in science.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5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6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TAIDS173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6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TAIDS1 - 16. Learning and working with science would be the best choice for my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6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7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6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TAIDM1 - 17. In general, doing well in my math class is important to me.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6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7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7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TAIDM1 - 18. I fit in with other students in my math class.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7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8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8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TAIDM1 - 19. Others see me as someone who enjoys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8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9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8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TAIDM1 - 20.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 think I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am a good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9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A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9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TAIDM1 - 21. I feel like I belong in a math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9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A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A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TAIDM1 - 22. I am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A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B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TAIDM073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A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TAIDM1 - 23. I have made many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friends who enjoy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C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TAIDM103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B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TAIDM1 - 23A. I identify as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C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TAIDM083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C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TAIDM1 - 24. Being [QID139-ChoiceTextEntryValue] is important to me as a math student.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D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TAIDM093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C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TAIDM1 - 25. I feel like I fit in more in math class when there are other students who are [QID139-ChoiceTextEntryValue].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E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D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TAIDM1 - 26. I plan to have a job working with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E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E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TAIDM1 - 27. I know what I need to do to work with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0F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E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TAIDM1 - 28. I will work as hard as needed to get a job in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0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0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0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F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TAIDM1 - 29. I think a math job will make me happy.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0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0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0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TAIDM1 - 30.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 feel that I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am doing what I need to do to get a math job.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1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1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TAIDM1 - 31. I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definitely want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a job for myself in math.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2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TAIDM173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1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TAIDM1 - 32. Learning and working with math would be the best choice for my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2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2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TASE1 - 1. You are certain you can master the skills taught in school this year.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3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3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TASE1 - 2. You can do even the hardest schoolwork if you try.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4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3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TASE1 - 3. If you have enough time, you can do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 good job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on all your schoolwork.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5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4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TASE1 - 4. No matter how hard you try, there is some schoolwork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you'll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never understand.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5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5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TASE1 - 5. You can do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almost all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the work in school if you don't give up.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6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5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TASE1 - 6. Even if the schoolwork is hard, you can learn it.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7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TASE073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6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TASE1 - 7. You are certain you can figure out how to do even the most difficult schoolwork.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7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TREAD013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7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TREAD1 - 1. For work or school.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8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TREAD023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7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TREAD1 - 2. For pleasure.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9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TREAD033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8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TREAD1 - 3. To keep up with current events.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9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TREAD043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9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TREAD1 - 4. To research specific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topics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you're interested in.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9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A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9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TRATT1 - 1. How do you feel about reading news online for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A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B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A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TRATT1 - 2. How do you feel about reading online for a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A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B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TRATT1 - 3. How do you feel about reading a book online for a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B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C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TRATT1 - 4. How do you feel about looking up information online for a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C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D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TRATT1 - 5. How do you feel about working on an internet project with classmates?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C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D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TRATT1 - 6. How do you feel about reading anything printed (books, magazines, comic books,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etc.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)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D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E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TRATT073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TRATT1 - 7. How do you feel about reading a book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E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1F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TRATT083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TRATT1 - 8. How do you feel about </w:t>
            </w: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 xml:space="preserve">talking with friends about something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you've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been reading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lastRenderedPageBreak/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F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20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1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TRATT093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TRATT1 - 9. How do you feel about getting a book or a magazine for a present?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F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1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1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20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TRATT103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TRATT1 - 10. How do you feel about reading a book for fun on a rainy Saturday?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0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21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TRATT1 - 11. How do you feel about doing research using encyclopedias (or other books) for a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1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22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TRATT1 - 12. How do you feel about reading a textbook?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1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22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TRATT1 - 13. How do you feel about using a dictionary for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2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23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TRATT1 - 14. How do you feel about reading a newspaper or a magazine for a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3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24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TRATT1 - 15. How do you feel about reading a novel for class?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3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24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TRATT163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TRATT1 - 16. How do you feel about instant messaging or e-mailing friends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4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25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TRATT173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TRATT1 - 17. How do you feel about texting friends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5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26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TRATT183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TRATT1 - 18. How do you feel about being on social media like Instagram or Snapchat in your free time?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5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26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TEDV013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TEDV1 - 1. Going to college is necessary for a good future.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6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27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TEDV023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TEDV1 - 2. Doing well in school is the best way to succeed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7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28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TEDV033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TEDV1 - 3. People need to get good grades in school </w:t>
            </w:r>
            <w:proofErr w:type="gramStart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 order to</w:t>
            </w:r>
            <w:proofErr w:type="gramEnd"/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 xml:space="preserve"> get a good job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7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28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TEDV043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TEDV1 - 4. It is important to do well in school to earn a good living as an adult.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8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29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TEDV053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TEDV1 - 5. Doing well in school is the best way to get ahead in life.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9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</w:t>
            </w:r>
          </w:p>
        </w:tc>
      </w:tr>
      <w:tr w:rsidR="007E7E64" w:rsidRPr="002A2BF2" w14:paraId="6F24E2A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TINTL3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9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Teen: Interview language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A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A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2B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TDISC3_1___Topics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A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TDISC3_1 - Topics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A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15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Left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A255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A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2B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TBIL3r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B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 report of language-categorical-W3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B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B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2C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TBORN3r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B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 report of birthplace-categorical-W3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C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C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2D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TETH3r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C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Teen report of ethnicity-categorical-W3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C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D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2D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TGRDM3r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D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math grade-categorical-W3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D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-99.00</w:t>
            </w:r>
          </w:p>
        </w:tc>
      </w:tr>
      <w:tr w:rsidR="007E7E64" w:rsidRPr="002A2BF2" w14:paraId="6F24E2E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D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science grade-categorical-W3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E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-99.00</w:t>
            </w:r>
          </w:p>
        </w:tc>
      </w:tr>
      <w:tr w:rsidR="007E7E64" w:rsidRPr="002A2BF2" w14:paraId="6F24E2F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TGRDSS3r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E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social studies grade-categorical-W3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E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-99.00</w:t>
            </w:r>
          </w:p>
        </w:tc>
      </w:tr>
      <w:tr w:rsidR="007E7E64" w:rsidRPr="002A2BF2" w14:paraId="6F24E2F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TGRDE3r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F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English grade-categorical-W3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F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2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-99.00</w:t>
            </w:r>
          </w:p>
        </w:tc>
      </w:tr>
      <w:tr w:rsidR="007E7E64" w:rsidRPr="002A2BF2" w14:paraId="6F24E30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2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T3AIDS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2F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academic identity in science-W3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0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0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1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T3AIDM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0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academic identity in math-W3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0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1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1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T3AIDSc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1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academic identity commitment to science-W3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1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1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2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T3AIDMc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2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academic identity commitment to math-W3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2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2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3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T3EDV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2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educational values-W3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2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3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3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T3MMOD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3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modeling mother-W3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3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3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4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T3DMOD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4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modeling father-W3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4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4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5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T3FMOD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4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1970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modeling peers-W3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5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5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6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T3MDID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5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1971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deidentification mother-W3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5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5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6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T3DDID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6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1972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deidentification father-W3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6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6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7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T3FDID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6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1973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deidentification peers-W3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7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7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8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T3SCHB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7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1974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school belonging-W3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7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8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8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TASE043r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8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1975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8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8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9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T3ASE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8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1976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academic self-efficacy-W3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9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9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A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T3READ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9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1977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reading habits-W3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9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A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A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T3RATTap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A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1978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attitude toward academic reading of print materials 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A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A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B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T3RATTad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A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1979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attitude toward academic reading in digital settings 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B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B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C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T3RATTrp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B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1980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attitude toward recreational reading of print materials 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B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C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C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T3RATTrd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C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1981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attitude toward recreational reading in digital settings 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C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C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D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TCOMP13r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D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1982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D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D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E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TCOMP23r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D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1983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D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E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E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TCOMP33r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E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1984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E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E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3F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TCOMP43r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F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1985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F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3F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0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3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TCOMP53r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F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1986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3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0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0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1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TCOMP63r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0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1987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0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0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1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TCONN13r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1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1988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1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1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2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TCONN23r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1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1989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2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2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3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TCONN33r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2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1990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2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3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3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TCONN43r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3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1991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3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3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4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TCONN53r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3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1992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4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4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5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TCONN63r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4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1993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4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5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5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TCONN73r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5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1994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5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5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6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TCONN83r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5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1995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6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6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7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TCONF13r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6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1996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6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7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7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TCONF23r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7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1997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7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7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8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TCONF33r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8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1998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8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8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9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TCONF43r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8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1999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8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9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9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TCONF53r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9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2000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9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9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9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A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TCONF63r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A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2001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A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A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A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B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TCHAR73r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A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2002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B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B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B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C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TCHAR83r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B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2003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B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B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B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C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T3CompA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C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2004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Academic Competence 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C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C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C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D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T3CompS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C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2005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Social Competence 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D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D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D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E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T3CompP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D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2006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Physical Competence 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D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D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E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E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T3COM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E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2007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competence-W3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E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E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E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4F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T3ConfS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E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2008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Confidence: Self-Worth 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F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F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4F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0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4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T3ConfP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F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2009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Confidence: Positive Identity 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F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F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4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0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0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T3ConfA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0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2010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Confidence: Appearance 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0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0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0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1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T3CONF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0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2011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confidence-W3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1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1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1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2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T3CharS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1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2012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Character: Social Conscience 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1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1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2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2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T3CharD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2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2013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Character: Values Diversity 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2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2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2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3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T3CharC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3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2014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Character: Conduct Behavior 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3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3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3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4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T3CharP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3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2015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Character: Personal Values 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3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4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4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4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T3Char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4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2016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Character-W3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4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4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4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5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T3Care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5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2017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Caring-W3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5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5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5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6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T3ConnF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5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2018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Connection: Family-W3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6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6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6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7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T3ConnN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6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2019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Connection: Neighborhood-W3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6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6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6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7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T3ConnS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7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2020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Connection: School-W3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7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7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7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8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T3ConnP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7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2021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Connection: Peer-W3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8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8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8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9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T3CONN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8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2022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connection-W3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8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8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9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9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T3PYD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9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2023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PYD Total-W3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9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9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9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9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A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T3COPE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9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2024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9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coping-W3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A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A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A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A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B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TACST013r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A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2025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A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A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A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A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B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B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TACST023r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B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2026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B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B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B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B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B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C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TACST033r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B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2027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C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C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C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C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C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D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TACST043r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C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2028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C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C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C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D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D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D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TACST053r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D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2029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D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D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D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D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D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E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TACST063r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E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2030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E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E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E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E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E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F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TACST073r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E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2031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E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E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F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F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F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5F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5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TACST083r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F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2032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F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F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F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F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5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5F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0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TACST093r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0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2033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0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0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0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0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0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1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TACST103r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0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2034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0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1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1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1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1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2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TACST113r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1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2035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1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1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1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1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1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2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TACST123r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2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2036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2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2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2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2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2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3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TACST133r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2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2037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2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3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3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3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3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4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lastRenderedPageBreak/>
              <w:t>TACST143r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3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2038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3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3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3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3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4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4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TACST153r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4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2039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4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4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4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4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4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5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TACST163r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4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2040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4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5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5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5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5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6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TACST173r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5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2041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5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5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5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6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6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TACST183R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6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2042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6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6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6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6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6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7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TACST193r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6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2043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7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7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7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7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7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8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TACST203r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7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2044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7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7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7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8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8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8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TACST213r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8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2045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8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8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8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8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8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9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TACST223r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9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2046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9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9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9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9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9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9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A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9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TACST233r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9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2047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9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9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9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9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A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A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A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A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A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A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TACST243r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A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2048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A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A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A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A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A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A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A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AE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B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B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TACST253r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B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2049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B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B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B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B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11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B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B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B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B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C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B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T3ACSep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B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2050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B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Acculturative Stress: English Competency Pressure-W3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B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B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C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C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C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C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C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D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C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T3ACSsp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C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2051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C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Acculturative Stress: Spanish Competency Pressure-W3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C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C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C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C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C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C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C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D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D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T3ACSbp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D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2052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D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Acculturative Stress: Bicultural practices conflict-W3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D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D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D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D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D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D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D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E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D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T3ACSpar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D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2053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D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Acculturative Stress: Revised Pressure to Acculturate-W3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D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E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E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E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E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E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E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F1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E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T3ACSpa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E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2054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E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Acculturative Stress: Original Pressure to Acculturate-W3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E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E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E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E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E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E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F0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6FC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F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T3FAMS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F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2055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F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familism support-W3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F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F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F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F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F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F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6FB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707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6F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T3FAMR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F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2056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6F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familism referrent-W3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0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0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0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0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0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0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706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712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70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T3FAMO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0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2057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0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familism obligation-W3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0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0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0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0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0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1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711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71D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71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T3FAM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1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2058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1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familism values-W3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1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1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18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1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1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1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71C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728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71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T3CEN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1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2059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2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ethnic identity centrality-W3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2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2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23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2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2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2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727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733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72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T3PRI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2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2060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2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ethnic identity private regard-W3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2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2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2E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2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3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3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732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73E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73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T3PUB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3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2061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3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ethnic identity public regard-W3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3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3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39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3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3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3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73D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749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73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T3EIDT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4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2062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4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report of ethnic identity total-W3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4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4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44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4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4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4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748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754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74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T3GPA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4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2063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4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Youth Grade Point Average- W3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4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4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4F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5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5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5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753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75F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75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Y1USbrn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5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2064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5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5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Scale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5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5A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5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5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5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75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-999.00</w:t>
            </w:r>
          </w:p>
        </w:tc>
      </w:tr>
      <w:tr w:rsidR="007E7E64" w:rsidRPr="002A2BF2" w14:paraId="6F24E76A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76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TGRADS1r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6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2065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6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6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6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65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6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6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6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769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775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76B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TGRADS3r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6C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2066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6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6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6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70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7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7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7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774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780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776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f2comp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77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2067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7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7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7A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7B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7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7D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7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77F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78B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24E781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f2comp1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82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2068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8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8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85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86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87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88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24E789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4E78A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7E7E64" w:rsidRPr="002A2BF2" w14:paraId="6F24E796" w14:textId="77777777" w:rsidTr="0035184A">
        <w:tc>
          <w:tcPr>
            <w:tcW w:w="822" w:type="pc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F24E78C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264A60"/>
                <w:sz w:val="15"/>
                <w:szCs w:val="15"/>
              </w:rPr>
              <w:t>F2RETAIN</w:t>
            </w:r>
          </w:p>
        </w:tc>
        <w:tc>
          <w:tcPr>
            <w:tcW w:w="335" w:type="pc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F24E78D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2069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F24E78E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&lt;none&gt;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F24E78F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Nominal</w:t>
            </w:r>
          </w:p>
        </w:tc>
        <w:tc>
          <w:tcPr>
            <w:tcW w:w="335" w:type="pct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F24E790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Input</w:t>
            </w:r>
          </w:p>
        </w:tc>
        <w:tc>
          <w:tcPr>
            <w:tcW w:w="515" w:type="pct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F24E791" w14:textId="77777777" w:rsidR="007E7E64" w:rsidRPr="002A2BF2" w:rsidRDefault="00000000">
            <w:pPr>
              <w:spacing w:before="15" w:after="10"/>
              <w:ind w:left="30" w:right="40"/>
              <w:jc w:val="right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10</w:t>
            </w:r>
          </w:p>
        </w:tc>
        <w:tc>
          <w:tcPr>
            <w:tcW w:w="386" w:type="pct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F24E792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Right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F24E793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481" w:type="pct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F24E794" w14:textId="77777777" w:rsidR="007E7E64" w:rsidRPr="002A2BF2" w:rsidRDefault="00000000">
            <w:pPr>
              <w:spacing w:before="15" w:after="10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F8.2</w:t>
            </w:r>
          </w:p>
        </w:tc>
        <w:tc>
          <w:tcPr>
            <w:tcW w:w="548" w:type="pct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F24E795" w14:textId="77777777" w:rsidR="007E7E64" w:rsidRPr="002A2BF2" w:rsidRDefault="007E7E64">
            <w:pPr>
              <w:rPr>
                <w:sz w:val="15"/>
                <w:szCs w:val="15"/>
              </w:rPr>
            </w:pPr>
          </w:p>
        </w:tc>
      </w:tr>
      <w:tr w:rsidR="002A7B9A" w:rsidRPr="002A2BF2" w14:paraId="6F24E7A1" w14:textId="77777777" w:rsidTr="0035184A">
        <w:tc>
          <w:tcPr>
            <w:tcW w:w="5000" w:type="pct"/>
            <w:gridSpan w:val="10"/>
            <w:shd w:val="clear" w:color="auto" w:fill="FFFFFF"/>
          </w:tcPr>
          <w:p w14:paraId="6F24E797" w14:textId="77777777" w:rsidR="007E7E64" w:rsidRPr="002A2BF2" w:rsidRDefault="00000000">
            <w:pPr>
              <w:spacing w:before="5" w:after="5"/>
              <w:ind w:left="30" w:right="40"/>
              <w:rPr>
                <w:sz w:val="15"/>
                <w:szCs w:val="15"/>
              </w:rPr>
            </w:pPr>
            <w:r w:rsidRPr="002A2BF2">
              <w:rPr>
                <w:rFonts w:ascii="Arial" w:eastAsia="Arial" w:hAnsi="Arial" w:cs="Arial"/>
                <w:color w:val="010205"/>
                <w:sz w:val="15"/>
                <w:szCs w:val="15"/>
              </w:rPr>
              <w:t>Variables in the working file</w:t>
            </w:r>
          </w:p>
        </w:tc>
      </w:tr>
    </w:tbl>
    <w:p w14:paraId="6F24E7A2" w14:textId="77777777" w:rsidR="0082473E" w:rsidRPr="002A2BF2" w:rsidRDefault="0082473E">
      <w:pPr>
        <w:rPr>
          <w:sz w:val="15"/>
          <w:szCs w:val="15"/>
        </w:rPr>
      </w:pPr>
    </w:p>
    <w:sectPr w:rsidR="0082473E" w:rsidRPr="002A2BF2" w:rsidSect="0035184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E64"/>
    <w:rsid w:val="001104C7"/>
    <w:rsid w:val="002A2BF2"/>
    <w:rsid w:val="002A7B9A"/>
    <w:rsid w:val="0035184A"/>
    <w:rsid w:val="005E3F3A"/>
    <w:rsid w:val="007E7E64"/>
    <w:rsid w:val="0082473E"/>
    <w:rsid w:val="00A2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48E99"/>
  <w15:docId w15:val="{26BD34D1-BC67-8145-B517-6A4DF8BD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.~WRD1010</Template>
  <TotalTime>7</TotalTime>
  <Pages>81</Pages>
  <Words>33810</Words>
  <Characters>192720</Characters>
  <Application>Microsoft Office Word</Application>
  <DocSecurity>0</DocSecurity>
  <Lines>1606</Lines>
  <Paragraphs>452</Paragraphs>
  <ScaleCrop>false</ScaleCrop>
  <Company/>
  <LinksUpToDate>false</LinksUpToDate>
  <CharactersWithSpaces>226078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Erikson Pyarelal, Jessie - (jaerikson)</cp:lastModifiedBy>
  <cp:revision>5</cp:revision>
  <dcterms:created xsi:type="dcterms:W3CDTF">2024-07-09T22:21:00Z</dcterms:created>
  <dcterms:modified xsi:type="dcterms:W3CDTF">2024-07-10T19:17:00Z</dcterms:modified>
</cp:coreProperties>
</file>